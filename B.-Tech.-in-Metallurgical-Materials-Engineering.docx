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97" w:lineRule="exact"/>
        <w:ind w:left="4865" w:right="2784" w:hanging="1975"/>
      </w:pPr>
      <w:r/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Department of M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tallu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22"/>
          <w:szCs w:val="22"/>
        </w:rPr>
        <w:t>r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gical &amp;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22"/>
          <w:szCs w:val="22"/>
        </w:rPr>
        <w:t> 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Mat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22"/>
          <w:szCs w:val="22"/>
        </w:rPr>
        <w:t>e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ri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22"/>
          <w:szCs w:val="22"/>
        </w:rPr>
        <w:t>a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ls Engi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22"/>
          <w:szCs w:val="22"/>
        </w:rPr>
        <w:t>n</w:t>
      </w:r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eering  </w:t>
      </w:r>
      <w:r/>
      <w:r>
        <w:rPr lang="en-US" sz="22" baseline="0" dirty="0">
          <w:jc w:val="left"/>
          <w:rFonts w:ascii="Palatino Linotype" w:hAnsi="Palatino Linotype" w:cs="Palatino Linotype"/>
          <w:b/>
          <w:bCs/>
          <w:color w:val="000000"/>
          <w:sz w:val="22"/>
          <w:szCs w:val="22"/>
        </w:rPr>
        <w:t>VNIT, Nagpur  </w:t>
      </w: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4" w:lineRule="exact"/>
        <w:ind w:left="1549" w:right="0" w:firstLine="0"/>
      </w:pPr>
      <w:r/>
      <w:r>
        <w:rPr lang="en-US" sz="31" baseline="0" dirty="0">
          <w:jc w:val="left"/>
          <w:rFonts w:ascii="Palatino Linotype" w:hAnsi="Palatino Linotype" w:cs="Palatino Linotype"/>
          <w:b/>
          <w:bCs/>
          <w:color w:val="000000"/>
          <w:sz w:val="31"/>
          <w:szCs w:val="31"/>
        </w:rPr>
        <w:t>SCHEME OF EXAMINATION FOR 170 Credits System  </w:t>
      </w: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07" w:lineRule="exact"/>
        <w:ind w:left="3990" w:right="0" w:firstLine="0"/>
      </w:pPr>
      <w:r/>
      <w:r>
        <w:rPr lang="en-US" sz="40" baseline="0" dirty="0">
          <w:jc w:val="left"/>
          <w:rFonts w:ascii="Palatino Linotype" w:hAnsi="Palatino Linotype" w:cs="Palatino Linotype"/>
          <w:b/>
          <w:bCs/>
          <w:color w:val="000000"/>
          <w:sz w:val="40"/>
          <w:szCs w:val="40"/>
        </w:rPr>
        <w:t>B. Tec</w:t>
      </w:r>
      <w:r>
        <w:rPr lang="en-US" sz="40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40"/>
          <w:szCs w:val="40"/>
        </w:rPr>
        <w:t>h</w:t>
      </w:r>
      <w:r>
        <w:rPr lang="en-US" sz="40" baseline="0" dirty="0">
          <w:jc w:val="left"/>
          <w:rFonts w:ascii="Palatino Linotype" w:hAnsi="Palatino Linotype" w:cs="Palatino Linotype"/>
          <w:b/>
          <w:bCs/>
          <w:color w:val="000000"/>
          <w:sz w:val="40"/>
          <w:szCs w:val="40"/>
        </w:rPr>
        <w:t>. (</w:t>
      </w:r>
      <w:r>
        <w:rPr lang="en-US" sz="40" baseline="0" dirty="0">
          <w:jc w:val="left"/>
          <w:rFonts w:ascii="Palatino Linotype" w:hAnsi="Palatino Linotype" w:cs="Palatino Linotype"/>
          <w:b/>
          <w:bCs/>
          <w:color w:val="000000"/>
          <w:spacing w:val="-3"/>
          <w:sz w:val="40"/>
          <w:szCs w:val="40"/>
        </w:rPr>
        <w:t>M</w:t>
      </w:r>
      <w:r>
        <w:rPr lang="en-US" sz="40" baseline="0" dirty="0">
          <w:jc w:val="left"/>
          <w:rFonts w:ascii="Palatino Linotype" w:hAnsi="Palatino Linotype" w:cs="Palatino Linotype"/>
          <w:b/>
          <w:bCs/>
          <w:color w:val="000000"/>
          <w:sz w:val="40"/>
          <w:szCs w:val="40"/>
        </w:rPr>
        <w:t>ME)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3" w:lineRule="exact"/>
        <w:ind w:left="920" w:right="0" w:firstLine="0"/>
      </w:pPr>
      <w:r/>
      <w:r>
        <w:rPr lang="en-US" sz="24" baseline="0" dirty="0">
          <w:jc w:val="left"/>
          <w:rFonts w:ascii="Palatino Linotype" w:hAnsi="Palatino Linotype" w:cs="Palatino Linotype"/>
          <w:b/>
          <w:bCs/>
          <w:color w:val="000000"/>
          <w:sz w:val="24"/>
          <w:szCs w:val="24"/>
        </w:rPr>
        <w:t>III Semester B. Tech. (MME)  </w:t>
      </w:r>
      <w:r/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426" w:tblpY="-270"/>
        <w:tblOverlap w:val="never"/>
        "
        <w:tblW w:w="9361" w:type="dxa"/>
        <w:tblLook w:val="04A0" w:firstRow="1" w:lastRow="0" w:firstColumn="1" w:lastColumn="0" w:noHBand="0" w:noVBand="1"/>
      </w:tblPr>
      <w:tblGrid>
        <w:gridCol w:w="112"/>
        <w:gridCol w:w="936"/>
        <w:gridCol w:w="230"/>
        <w:gridCol w:w="4594"/>
        <w:gridCol w:w="1075"/>
        <w:gridCol w:w="1080"/>
        <w:gridCol w:w="1351"/>
      </w:tblGrid>
      <w:tr>
        <w:trPr>
          <w:trHeight w:hRule="exact" w:val="222"/>
        </w:trPr>
        <w:tc>
          <w:tcPr>
            <w:tcW w:w="127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4" w:right="-18" w:firstLine="0"/>
            </w:pPr>
            <w:r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100" name="Freeform 1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101" name="Freeform 1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5" behindDoc="0" locked="0" layoutInCell="1" allowOverlap="1">
                  <wp:simplePos x="0" y="0"/>
                  <wp:positionH relativeFrom="page">
                    <wp:posOffset>812241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102" name="Freeform 1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Course Code  </w:t>
            </w: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93" w:right="-18" w:firstLine="0"/>
            </w:pPr>
            <w:r>
              <w:drawing>
                <wp:anchor simplePos="0" relativeHeight="251658307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103" name="Freeform 1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Course Title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43" w:right="-18" w:firstLine="0"/>
            </w:pPr>
            <w:r/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Credits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15" w:right="-18" w:firstLine="0"/>
            </w:pPr>
            <w:r>
              <w:drawing>
                <wp:anchor simplePos="0" relativeHeight="25165830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1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L-T-P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10" w:right="-18" w:firstLine="0"/>
            </w:pPr>
            <w:r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3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Catego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y  </w:t>
            </w:r>
          </w:p>
        </w:tc>
      </w:tr>
      <w:tr>
        <w:trPr>
          <w:trHeight w:hRule="exact" w:val="584"/>
        </w:trPr>
        <w:tc>
          <w:tcPr>
            <w:tcW w:w="127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1" w:after="0" w:line="240" w:lineRule="auto"/>
              <w:ind w:left="92" w:right="-18" w:firstLine="0"/>
            </w:pPr>
            <w:r>
              <w:drawing>
                <wp:anchor simplePos="0" relativeHeight="25165834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-30082</wp:posOffset>
                  </wp:positionV>
                  <wp:extent cx="6096" cy="6096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1" behindDoc="0" locked="0" layoutInCell="1" allowOverlap="1">
                  <wp:simplePos x="0" y="0"/>
                  <wp:positionH relativeFrom="page">
                    <wp:posOffset>812241</wp:posOffset>
                  </wp:positionH>
                  <wp:positionV relativeFrom="line">
                    <wp:posOffset>-30082</wp:posOffset>
                  </wp:positionV>
                  <wp:extent cx="6096" cy="6096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1" w:after="0" w:line="240" w:lineRule="auto"/>
              <w:ind w:left="112" w:right="-18" w:firstLine="0"/>
            </w:pPr>
            <w:r>
              <w:drawing>
                <wp:anchor simplePos="0" relativeHeight="251658353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-30082</wp:posOffset>
                  </wp:positionV>
                  <wp:extent cx="6097" cy="6096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In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roducti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  to 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erials Science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&amp;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112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Engineering  </w:t>
            </w:r>
            <w:r/>
          </w:p>
        </w:tc>
        <w:tc>
          <w:tcPr>
            <w:tcW w:w="107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274320</wp:posOffset>
                  </wp:positionH>
                  <wp:positionV relativeFrom="paragraph">
                    <wp:posOffset>49768</wp:posOffset>
                  </wp:positionV>
                  <wp:extent cx="1778889" cy="256751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09692" y="49768"/>
                            <a:ext cx="1664589" cy="142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948"/>
                                  <w:tab w:val="left" w:pos="2239"/>
                                </w:tabs>
                                <w:spacing w:before="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04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3-1-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DC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112" name="Freeform 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57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113" name="Freeform 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5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59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114" name="Freeform 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87"/>
        </w:trPr>
        <w:tc>
          <w:tcPr>
            <w:tcW w:w="127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92" w:right="-18" w:firstLine="0"/>
              <w:jc w:val="both"/>
            </w:pPr>
            <w:r>
              <w:drawing>
                <wp:anchor simplePos="0" relativeHeight="25165839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-36433</wp:posOffset>
                  </wp:positionV>
                  <wp:extent cx="6096" cy="6096"/>
                  <wp:effectExtent l="0" t="0" r="0" b="0"/>
                  <wp:wrapNone/>
                  <wp:docPr id="115" name="Freeform 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4" behindDoc="0" locked="0" layoutInCell="1" allowOverlap="1">
                  <wp:simplePos x="0" y="0"/>
                  <wp:positionH relativeFrom="page">
                    <wp:posOffset>812241</wp:posOffset>
                  </wp:positionH>
                  <wp:positionV relativeFrom="line">
                    <wp:posOffset>-36433</wp:posOffset>
                  </wp:positionV>
                  <wp:extent cx="6096" cy="6096"/>
                  <wp:effectExtent l="0" t="0" r="0" b="0"/>
                  <wp:wrapNone/>
                  <wp:docPr id="116" name="Freeform 1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112" w:right="-18" w:firstLine="0"/>
              <w:jc w:val="both"/>
            </w:pPr>
            <w:r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-36433</wp:posOffset>
                  </wp:positionV>
                  <wp:extent cx="6097" cy="6096"/>
                  <wp:effectExtent l="0" t="0" r="0" b="0"/>
                  <wp:wrapNone/>
                  <wp:docPr id="117" name="Freeform 1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Engineering Phys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cal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etallurgy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305" w:right="-18" w:firstLine="0"/>
              <w:jc w:val="both"/>
            </w:pPr>
            <w:r>
              <w:drawing>
                <wp:anchor simplePos="0" relativeHeight="25165839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-36433</wp:posOffset>
                  </wp:positionV>
                  <wp:extent cx="6097" cy="6096"/>
                  <wp:effectExtent l="0" t="0" r="0" b="0"/>
                  <wp:wrapNone/>
                  <wp:docPr id="118" name="Freeform 1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0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-36433</wp:posOffset>
                  </wp:positionV>
                  <wp:extent cx="6097" cy="6096"/>
                  <wp:effectExtent l="0" t="0" r="0" b="0"/>
                  <wp:wrapNone/>
                  <wp:docPr id="119" name="Freeform 1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516" w:right="-18" w:firstLine="0"/>
              <w:jc w:val="both"/>
            </w:pPr>
            <w:r>
              <w:drawing>
                <wp:anchor simplePos="0" relativeHeight="251658402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-36433</wp:posOffset>
                  </wp:positionV>
                  <wp:extent cx="6097" cy="6096"/>
                  <wp:effectExtent l="0" t="0" r="0" b="0"/>
                  <wp:wrapNone/>
                  <wp:docPr id="120" name="Freeform 1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4"/>
        </w:trPr>
        <w:tc>
          <w:tcPr>
            <w:tcW w:w="112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0" w:right="-18" w:firstLine="0"/>
              <w:jc w:val="both"/>
            </w:pPr>
            <w:r>
              <w:drawing>
                <wp:anchor simplePos="0" relativeHeight="251658443" behindDoc="0" locked="0" layoutInCell="1" allowOverlap="1">
                  <wp:simplePos x="0" y="0"/>
                  <wp:positionH relativeFrom="page">
                    <wp:posOffset>-71628</wp:posOffset>
                  </wp:positionH>
                  <wp:positionV relativeFrom="line">
                    <wp:posOffset>-36432</wp:posOffset>
                  </wp:positionV>
                  <wp:extent cx="6096" cy="6096"/>
                  <wp:effectExtent l="0" t="0" r="0" b="0"/>
                  <wp:wrapNone/>
                  <wp:docPr id="121" name="Freeform 1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1"/>
                <w:sz w:val="22"/>
                <w:szCs w:val="22"/>
              </w:rPr>
              <w:t>MML 224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</w:p>
        </w:tc>
        <w:tc>
          <w:tcPr>
            <w:tcW w:w="230" w:type="dxa"/>
            <w:tcBorders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112" w:right="-18" w:firstLine="0"/>
              <w:jc w:val="both"/>
            </w:pPr>
            <w:r>
              <w:drawing>
                <wp:anchor simplePos="0" relativeHeight="251658445" behindDoc="0" locked="0" layoutInCell="1" allowOverlap="1">
                  <wp:simplePos x="0" y="0"/>
                  <wp:positionH relativeFrom="page">
                    <wp:posOffset>-51</wp:posOffset>
                  </wp:positionH>
                  <wp:positionV relativeFrom="line">
                    <wp:posOffset>-36432</wp:posOffset>
                  </wp:positionV>
                  <wp:extent cx="6096" cy="6096"/>
                  <wp:effectExtent l="0" t="0" r="0" b="0"/>
                  <wp:wrapNone/>
                  <wp:docPr id="122" name="Freeform 1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7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23" name="Freeform 1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Testing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f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305" w:right="-18" w:firstLine="0"/>
              <w:jc w:val="both"/>
            </w:pPr>
            <w:r>
              <w:drawing>
                <wp:anchor simplePos="0" relativeHeight="25165844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24" name="Freeform 1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1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25" name="Freeform 1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516" w:right="-18" w:firstLine="0"/>
              <w:jc w:val="both"/>
            </w:pPr>
            <w:r>
              <w:drawing>
                <wp:anchor simplePos="0" relativeHeight="251658453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26" name="Freeform 1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7"/>
        </w:trPr>
        <w:tc>
          <w:tcPr>
            <w:tcW w:w="127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0" w:line="240" w:lineRule="auto"/>
              <w:ind w:left="92" w:right="-18" w:firstLine="0"/>
              <w:jc w:val="both"/>
            </w:pPr>
            <w:r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-36687</wp:posOffset>
                  </wp:positionV>
                  <wp:extent cx="6096" cy="6096"/>
                  <wp:effectExtent l="0" t="0" r="0" b="0"/>
                  <wp:wrapNone/>
                  <wp:docPr id="127" name="Freeform 1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812241</wp:posOffset>
                  </wp:positionH>
                  <wp:positionV relativeFrom="line">
                    <wp:posOffset>-36687</wp:posOffset>
                  </wp:positionV>
                  <wp:extent cx="6096" cy="6096"/>
                  <wp:effectExtent l="0" t="0" r="0" b="0"/>
                  <wp:wrapNone/>
                  <wp:docPr id="128" name="Freeform 1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0" w:line="240" w:lineRule="auto"/>
              <w:ind w:left="112" w:right="-18" w:firstLine="0"/>
              <w:jc w:val="both"/>
            </w:pPr>
            <w:r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-36687</wp:posOffset>
                  </wp:positionV>
                  <wp:extent cx="6097" cy="6096"/>
                  <wp:effectExtent l="0" t="0" r="0" b="0"/>
                  <wp:wrapNone/>
                  <wp:docPr id="129" name="Freeform 1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Miner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l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ressing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0" w:line="240" w:lineRule="auto"/>
              <w:ind w:left="305" w:right="-18" w:firstLine="0"/>
              <w:jc w:val="both"/>
            </w:pPr>
            <w:r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-36687</wp:posOffset>
                  </wp:positionV>
                  <wp:extent cx="6097" cy="6096"/>
                  <wp:effectExtent l="0" t="0" r="0" b="0"/>
                  <wp:wrapNone/>
                  <wp:docPr id="130" name="Freeform 1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-36687</wp:posOffset>
                  </wp:positionV>
                  <wp:extent cx="6097" cy="6096"/>
                  <wp:effectExtent l="0" t="0" r="0" b="0"/>
                  <wp:wrapNone/>
                  <wp:docPr id="131" name="Freeform 1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0" w:line="240" w:lineRule="auto"/>
              <w:ind w:left="516" w:right="-18" w:firstLine="0"/>
              <w:jc w:val="both"/>
            </w:pPr>
            <w:r>
              <w:drawing>
                <wp:anchor simplePos="0" relativeHeight="251658496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-36687</wp:posOffset>
                  </wp:positionV>
                  <wp:extent cx="6097" cy="6096"/>
                  <wp:effectExtent l="0" t="0" r="0" b="0"/>
                  <wp:wrapNone/>
                  <wp:docPr id="132" name="Freeform 1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7"/>
        </w:trPr>
        <w:tc>
          <w:tcPr>
            <w:tcW w:w="1279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112" w:right="-18" w:firstLine="0"/>
              <w:jc w:val="both"/>
            </w:pPr>
            <w:r>
              <w:drawing>
                <wp:anchor simplePos="0" relativeHeight="251658528" behindDoc="0" locked="0" layoutInCell="1" allowOverlap="1">
                  <wp:simplePos x="0" y="0"/>
                  <wp:positionH relativeFrom="page">
                    <wp:posOffset>-812292</wp:posOffset>
                  </wp:positionH>
                  <wp:positionV relativeFrom="line">
                    <wp:posOffset>-36432</wp:posOffset>
                  </wp:positionV>
                  <wp:extent cx="6096" cy="6096"/>
                  <wp:effectExtent l="0" t="0" r="0" b="0"/>
                  <wp:wrapNone/>
                  <wp:docPr id="133" name="Freeform 1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0" behindDoc="0" locked="0" layoutInCell="1" allowOverlap="1">
                  <wp:simplePos x="0" y="0"/>
                  <wp:positionH relativeFrom="page">
                    <wp:posOffset>-51</wp:posOffset>
                  </wp:positionH>
                  <wp:positionV relativeFrom="line">
                    <wp:posOffset>-36432</wp:posOffset>
                  </wp:positionV>
                  <wp:extent cx="6096" cy="6096"/>
                  <wp:effectExtent l="0" t="0" r="0" b="0"/>
                  <wp:wrapNone/>
                  <wp:docPr id="134" name="Freeform 1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2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35" name="Freeform 1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Numeric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l Me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hods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&amp; 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atistics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04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305" w:right="-18" w:firstLine="0"/>
              <w:jc w:val="both"/>
            </w:pPr>
            <w:r>
              <w:drawing>
                <wp:anchor simplePos="0" relativeHeight="25165853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36" name="Freeform 1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6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37" name="Freeform 1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3-1-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516" w:right="-18" w:firstLine="0"/>
              <w:jc w:val="both"/>
            </w:pPr>
            <w:r>
              <w:drawing>
                <wp:anchor simplePos="0" relativeHeight="251658538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38" name="Freeform 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7"/>
        </w:trPr>
        <w:tc>
          <w:tcPr>
            <w:tcW w:w="127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92" w:right="-18" w:firstLine="0"/>
              <w:jc w:val="both"/>
            </w:pPr>
            <w:r>
              <w:drawing>
                <wp:anchor simplePos="0" relativeHeight="2516585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-36434</wp:posOffset>
                  </wp:positionV>
                  <wp:extent cx="6096" cy="6096"/>
                  <wp:effectExtent l="0" t="0" r="0" b="0"/>
                  <wp:wrapNone/>
                  <wp:docPr id="139" name="Freeform 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812241</wp:posOffset>
                  </wp:positionH>
                  <wp:positionV relativeFrom="line">
                    <wp:posOffset>-36434</wp:posOffset>
                  </wp:positionV>
                  <wp:extent cx="6096" cy="6096"/>
                  <wp:effectExtent l="0" t="0" r="0" b="0"/>
                  <wp:wrapNone/>
                  <wp:docPr id="140" name="Freeform 1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112" w:right="-18" w:firstLine="0"/>
              <w:jc w:val="both"/>
            </w:pPr>
            <w:r>
              <w:drawing>
                <wp:anchor simplePos="0" relativeHeight="251658575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-36434</wp:posOffset>
                  </wp:positionV>
                  <wp:extent cx="6097" cy="6096"/>
                  <wp:effectExtent l="0" t="0" r="0" b="0"/>
                  <wp:wrapNone/>
                  <wp:docPr id="141" name="Freeform 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Engineering Phys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cal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etallurg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Lab.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305" w:right="-18" w:firstLine="0"/>
              <w:jc w:val="both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-36434</wp:posOffset>
                  </wp:positionV>
                  <wp:extent cx="6097" cy="6096"/>
                  <wp:effectExtent l="0" t="0" r="0" b="0"/>
                  <wp:wrapNone/>
                  <wp:docPr id="142" name="Freeform 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-36434</wp:posOffset>
                  </wp:positionV>
                  <wp:extent cx="6097" cy="6096"/>
                  <wp:effectExtent l="0" t="0" r="0" b="0"/>
                  <wp:wrapNone/>
                  <wp:docPr id="143" name="Freeform 1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516" w:right="-18" w:firstLine="0"/>
              <w:jc w:val="both"/>
            </w:pPr>
            <w:r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-36434</wp:posOffset>
                  </wp:positionV>
                  <wp:extent cx="6097" cy="6096"/>
                  <wp:effectExtent l="0" t="0" r="0" b="0"/>
                  <wp:wrapNone/>
                  <wp:docPr id="144" name="Freeform 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7"/>
        </w:trPr>
        <w:tc>
          <w:tcPr>
            <w:tcW w:w="112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936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0" w:right="-18" w:firstLine="0"/>
              <w:jc w:val="both"/>
            </w:pPr>
            <w:r>
              <w:drawing>
                <wp:anchor simplePos="0" relativeHeight="251658622" behindDoc="0" locked="0" layoutInCell="1" allowOverlap="1">
                  <wp:simplePos x="0" y="0"/>
                  <wp:positionH relativeFrom="page">
                    <wp:posOffset>-71628</wp:posOffset>
                  </wp:positionH>
                  <wp:positionV relativeFrom="line">
                    <wp:posOffset>-36432</wp:posOffset>
                  </wp:positionV>
                  <wp:extent cx="6096" cy="6096"/>
                  <wp:effectExtent l="0" t="0" r="0" b="0"/>
                  <wp:wrapNone/>
                  <wp:docPr id="145" name="Freeform 1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24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 </w:t>
            </w:r>
          </w:p>
        </w:tc>
        <w:tc>
          <w:tcPr>
            <w:tcW w:w="230" w:type="dxa"/>
            <w:tcBorders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112" w:right="-18" w:firstLine="0"/>
              <w:jc w:val="both"/>
            </w:pPr>
            <w:r>
              <w:drawing>
                <wp:anchor simplePos="0" relativeHeight="251658624" behindDoc="0" locked="0" layoutInCell="1" allowOverlap="1">
                  <wp:simplePos x="0" y="0"/>
                  <wp:positionH relativeFrom="page">
                    <wp:posOffset>-51</wp:posOffset>
                  </wp:positionH>
                  <wp:positionV relativeFrom="line">
                    <wp:posOffset>-36432</wp:posOffset>
                  </wp:positionV>
                  <wp:extent cx="6096" cy="6096"/>
                  <wp:effectExtent l="0" t="0" r="0" b="0"/>
                  <wp:wrapNone/>
                  <wp:docPr id="146" name="Freeform 1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6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47" name="Freeform 1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Testing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f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b.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305" w:right="-18" w:firstLine="0"/>
              <w:jc w:val="both"/>
            </w:pPr>
            <w:r>
              <w:drawing>
                <wp:anchor simplePos="0" relativeHeight="25165862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48" name="Freeform 1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0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49" name="Freeform 1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40" w:lineRule="auto"/>
              <w:ind w:left="516" w:right="-18" w:firstLine="0"/>
              <w:jc w:val="both"/>
            </w:pPr>
            <w:r>
              <w:drawing>
                <wp:anchor simplePos="0" relativeHeight="251658632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-36432</wp:posOffset>
                  </wp:positionV>
                  <wp:extent cx="6097" cy="6096"/>
                  <wp:effectExtent l="0" t="0" r="0" b="0"/>
                  <wp:wrapNone/>
                  <wp:docPr id="150" name="Freeform 1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7"/>
        </w:trPr>
        <w:tc>
          <w:tcPr>
            <w:tcW w:w="127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0" w:line="240" w:lineRule="auto"/>
              <w:ind w:left="92" w:right="-18" w:firstLine="0"/>
              <w:jc w:val="both"/>
            </w:pPr>
            <w:r>
              <w:drawing>
                <wp:anchor simplePos="0" relativeHeight="2516586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-35799</wp:posOffset>
                  </wp:positionV>
                  <wp:extent cx="6096" cy="6096"/>
                  <wp:effectExtent l="0" t="0" r="0" b="0"/>
                  <wp:wrapNone/>
                  <wp:docPr id="151" name="Freeform 1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7" behindDoc="0" locked="0" layoutInCell="1" allowOverlap="1">
                  <wp:simplePos x="0" y="0"/>
                  <wp:positionH relativeFrom="page">
                    <wp:posOffset>812241</wp:posOffset>
                  </wp:positionH>
                  <wp:positionV relativeFrom="line">
                    <wp:posOffset>-35799</wp:posOffset>
                  </wp:positionV>
                  <wp:extent cx="6096" cy="6096"/>
                  <wp:effectExtent l="0" t="0" r="0" b="0"/>
                  <wp:wrapNone/>
                  <wp:docPr id="152" name="Freeform 1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0" w:line="240" w:lineRule="auto"/>
              <w:ind w:left="112" w:right="-18" w:firstLine="0"/>
              <w:jc w:val="both"/>
            </w:pPr>
            <w:r>
              <w:drawing>
                <wp:anchor simplePos="0" relativeHeight="251658669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-35799</wp:posOffset>
                  </wp:positionV>
                  <wp:extent cx="6097" cy="6096"/>
                  <wp:effectExtent l="0" t="0" r="0" b="0"/>
                  <wp:wrapNone/>
                  <wp:docPr id="153" name="Freeform 1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Miner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l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ressing La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.  </w:t>
            </w:r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0" w:line="240" w:lineRule="auto"/>
              <w:ind w:left="305" w:right="-18" w:firstLine="0"/>
              <w:jc w:val="both"/>
            </w:pPr>
            <w:r>
              <w:drawing>
                <wp:anchor simplePos="0" relativeHeight="25165867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-35799</wp:posOffset>
                  </wp:positionV>
                  <wp:extent cx="6097" cy="6096"/>
                  <wp:effectExtent l="0" t="0" r="0" b="0"/>
                  <wp:wrapNone/>
                  <wp:docPr id="154" name="Freeform 1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3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-35799</wp:posOffset>
                  </wp:positionV>
                  <wp:extent cx="6097" cy="6096"/>
                  <wp:effectExtent l="0" t="0" r="0" b="0"/>
                  <wp:wrapNone/>
                  <wp:docPr id="155" name="Freeform 1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0" w:line="240" w:lineRule="auto"/>
              <w:ind w:left="516" w:right="-18" w:firstLine="0"/>
              <w:jc w:val="both"/>
            </w:pPr>
            <w:r>
              <w:drawing>
                <wp:anchor simplePos="0" relativeHeight="251658675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-35799</wp:posOffset>
                  </wp:positionV>
                  <wp:extent cx="6097" cy="6096"/>
                  <wp:effectExtent l="0" t="0" r="0" b="0"/>
                  <wp:wrapNone/>
                  <wp:docPr id="156" name="Freeform 1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7"/>
        </w:trPr>
        <w:tc>
          <w:tcPr>
            <w:tcW w:w="1279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5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0" w:line="240" w:lineRule="auto"/>
              <w:ind w:left="112" w:right="-18" w:firstLine="0"/>
              <w:jc w:val="both"/>
            </w:pPr>
            <w:r>
              <w:drawing>
                <wp:anchor simplePos="0" relativeHeight="251658701" behindDoc="0" locked="0" layoutInCell="1" allowOverlap="1">
                  <wp:simplePos x="0" y="0"/>
                  <wp:positionH relativeFrom="page">
                    <wp:posOffset>-812292</wp:posOffset>
                  </wp:positionH>
                  <wp:positionV relativeFrom="line">
                    <wp:posOffset>-36051</wp:posOffset>
                  </wp:positionV>
                  <wp:extent cx="6096" cy="6096"/>
                  <wp:effectExtent l="0" t="0" r="0" b="0"/>
                  <wp:wrapNone/>
                  <wp:docPr id="157" name="Freeform 1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3" behindDoc="0" locked="0" layoutInCell="1" allowOverlap="1">
                  <wp:simplePos x="0" y="0"/>
                  <wp:positionH relativeFrom="page">
                    <wp:posOffset>-51</wp:posOffset>
                  </wp:positionH>
                  <wp:positionV relativeFrom="line">
                    <wp:posOffset>-36051</wp:posOffset>
                  </wp:positionV>
                  <wp:extent cx="6096" cy="6096"/>
                  <wp:effectExtent l="0" t="0" r="0" b="0"/>
                  <wp:wrapNone/>
                  <wp:docPr id="158" name="Freeform 1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5" behindDoc="0" locked="0" layoutInCell="1" allowOverlap="1">
                  <wp:simplePos x="0" y="0"/>
                  <wp:positionH relativeFrom="page">
                    <wp:posOffset>2917520</wp:posOffset>
                  </wp:positionH>
                  <wp:positionV relativeFrom="line">
                    <wp:posOffset>-36051</wp:posOffset>
                  </wp:positionV>
                  <wp:extent cx="6097" cy="6096"/>
                  <wp:effectExtent l="0" t="0" r="0" b="0"/>
                  <wp:wrapNone/>
                  <wp:docPr id="159" name="Freeform 1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Total Cre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its   </w:t>
            </w:r>
            <w:r/>
          </w:p>
        </w:tc>
        <w:tc>
          <w:tcPr>
            <w:tcW w:w="107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2" w:after="0" w:line="240" w:lineRule="auto"/>
              <w:ind w:left="432" w:right="-18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20  </w:t>
            </w:r>
            <w:r/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0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160" name="Freeform 1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9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161" name="Freeform 1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35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11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162" name="Freeform 1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14" behindDoc="0" locked="0" layoutInCell="1" allowOverlap="1">
            <wp:simplePos x="0" y="0"/>
            <wp:positionH relativeFrom="page">
              <wp:posOffset>905560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3" behindDoc="0" locked="0" layoutInCell="1" allowOverlap="1">
            <wp:simplePos x="0" y="0"/>
            <wp:positionH relativeFrom="page">
              <wp:posOffset>905560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17" behindDoc="0" locked="0" layoutInCell="1" allowOverlap="1">
            <wp:simplePos x="0" y="0"/>
            <wp:positionH relativeFrom="page">
              <wp:posOffset>1717801</wp:posOffset>
            </wp:positionH>
            <wp:positionV relativeFrom="paragraph">
              <wp:posOffset>-6605</wp:posOffset>
            </wp:positionV>
            <wp:extent cx="6096" cy="6096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0" behindDoc="0" locked="0" layoutInCell="1" allowOverlap="1">
            <wp:simplePos x="0" y="0"/>
            <wp:positionH relativeFrom="page">
              <wp:posOffset>4635372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3" behindDoc="0" locked="0" layoutInCell="1" allowOverlap="1">
            <wp:simplePos x="0" y="0"/>
            <wp:positionH relativeFrom="page">
              <wp:posOffset>5318505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6" behindDoc="0" locked="0" layoutInCell="1" allowOverlap="1">
            <wp:simplePos x="0" y="0"/>
            <wp:positionH relativeFrom="page">
              <wp:posOffset>6004305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0" behindDoc="0" locked="0" layoutInCell="1" allowOverlap="1">
            <wp:simplePos x="0" y="0"/>
            <wp:positionH relativeFrom="page">
              <wp:posOffset>6862571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29" behindDoc="0" locked="0" layoutInCell="1" allowOverlap="1">
            <wp:simplePos x="0" y="0"/>
            <wp:positionH relativeFrom="page">
              <wp:posOffset>6862571</wp:posOffset>
            </wp:positionH>
            <wp:positionV relativeFrom="paragraph">
              <wp:posOffset>-6605</wp:posOffset>
            </wp:positionV>
            <wp:extent cx="6097" cy="6096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3" w:lineRule="exact"/>
        <w:ind w:left="920" w:right="0" w:firstLine="0"/>
      </w:pPr>
      <w:r/>
      <w:r>
        <w:rPr lang="en-US" sz="24" baseline="0" dirty="0">
          <w:jc w:val="left"/>
          <w:rFonts w:ascii="Palatino Linotype" w:hAnsi="Palatino Linotype" w:cs="Palatino Linotype"/>
          <w:b/>
          <w:bCs/>
          <w:color w:val="000000"/>
          <w:sz w:val="24"/>
          <w:szCs w:val="24"/>
        </w:rPr>
        <w:t>IV Semester B. Tech. (MME)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423" w:tblpY="-270"/>
        <w:tblOverlap w:val="never"/>
        "
        <w:tblW w:w="9349" w:type="dxa"/>
        <w:tblLook w:val="04A0" w:firstRow="1" w:lastRow="0" w:firstColumn="1" w:lastColumn="0" w:noHBand="0" w:noVBand="1"/>
      </w:tblPr>
      <w:tblGrid>
        <w:gridCol w:w="1264"/>
        <w:gridCol w:w="4680"/>
        <w:gridCol w:w="991"/>
        <w:gridCol w:w="1080"/>
        <w:gridCol w:w="1351"/>
      </w:tblGrid>
      <w:tr>
        <w:trPr>
          <w:trHeight w:hRule="exact" w:val="224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2" w:right="-18" w:firstLine="0"/>
            </w:pPr>
            <w:r>
              <w:drawing>
                <wp:anchor simplePos="0" relativeHeight="251658771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171" name="Freeform 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0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172" name="Freeform 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3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173" name="Freeform 1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Course Code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39" w:right="-18" w:firstLine="0"/>
            </w:pPr>
            <w:r>
              <w:drawing>
                <wp:anchor simplePos="0" relativeHeight="251658775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174" name="Freeform 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Course Title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2" w:right="-18" w:firstLine="0"/>
            </w:pPr>
            <w:r/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Credits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15" w:right="-18" w:firstLine="0"/>
            </w:pPr>
            <w:r>
              <w:drawing>
                <wp:anchor simplePos="0" relativeHeight="25165877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-47397</wp:posOffset>
                  </wp:positionV>
                  <wp:extent cx="6097" cy="6097"/>
                  <wp:effectExtent l="0" t="0" r="0" b="0"/>
                  <wp:wrapNone/>
                  <wp:docPr id="175" name="Freeform 1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-47397</wp:posOffset>
                  </wp:positionV>
                  <wp:extent cx="6097" cy="9144"/>
                  <wp:effectExtent l="0" t="0" r="0" b="0"/>
                  <wp:wrapNone/>
                  <wp:docPr id="176" name="Freeform 1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1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-47397</wp:posOffset>
                  </wp:positionV>
                  <wp:extent cx="6097" cy="6097"/>
                  <wp:effectExtent l="0" t="0" r="0" b="0"/>
                  <wp:wrapNone/>
                  <wp:docPr id="177" name="Freeform 1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0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-41300</wp:posOffset>
                  </wp:positionV>
                  <wp:extent cx="6097" cy="3047"/>
                  <wp:effectExtent l="0" t="0" r="0" b="0"/>
                  <wp:wrapNone/>
                  <wp:docPr id="178" name="Freeform 1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3047"/>
                          </a:xfrm>
                          <a:custGeom>
                            <a:rect l="l" t="t" r="r" b="b"/>
                            <a:pathLst>
                              <a:path w="6097" h="3047">
                                <a:moveTo>
                                  <a:pt x="0" y="3047"/>
                                </a:moveTo>
                                <a:lnTo>
                                  <a:pt x="6097" y="304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L-T-P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10" w:right="-18" w:firstLine="0"/>
            </w:pPr>
            <w:r>
              <w:drawing>
                <wp:anchor simplePos="0" relativeHeight="251658784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-47397</wp:posOffset>
                  </wp:positionV>
                  <wp:extent cx="6097" cy="6097"/>
                  <wp:effectExtent l="0" t="0" r="0" b="0"/>
                  <wp:wrapNone/>
                  <wp:docPr id="179" name="Freeform 1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3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-47397</wp:posOffset>
                  </wp:positionV>
                  <wp:extent cx="6097" cy="9144"/>
                  <wp:effectExtent l="0" t="0" r="0" b="0"/>
                  <wp:wrapNone/>
                  <wp:docPr id="180" name="Freeform 1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Catego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y  </w:t>
            </w:r>
          </w:p>
        </w:tc>
      </w:tr>
      <w:tr>
        <w:trPr>
          <w:trHeight w:hRule="exact" w:val="291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0" w:right="-18" w:firstLine="0"/>
            </w:pPr>
            <w:r>
              <w:drawing>
                <wp:anchor simplePos="0" relativeHeight="251658817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-37575</wp:posOffset>
                  </wp:positionV>
                  <wp:extent cx="9144" cy="9144"/>
                  <wp:effectExtent l="0" t="0" r="0" b="0"/>
                  <wp:wrapNone/>
                  <wp:docPr id="181" name="Freeform 1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19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-37575</wp:posOffset>
                  </wp:positionV>
                  <wp:extent cx="9144" cy="9144"/>
                  <wp:effectExtent l="0" t="0" r="0" b="0"/>
                  <wp:wrapNone/>
                  <wp:docPr id="182" name="Freeform 1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115" w:right="-18" w:firstLine="0"/>
            </w:pPr>
            <w:r>
              <w:drawing>
                <wp:anchor simplePos="0" relativeHeight="251658821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-37575</wp:posOffset>
                  </wp:positionV>
                  <wp:extent cx="9144" cy="9144"/>
                  <wp:effectExtent l="0" t="0" r="0" b="0"/>
                  <wp:wrapNone/>
                  <wp:docPr id="183" name="Freeform 1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Poly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eric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 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05" w:right="-18" w:firstLine="0"/>
            </w:pPr>
            <w:r>
              <w:drawing>
                <wp:anchor simplePos="0" relativeHeight="25165882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-37575</wp:posOffset>
                  </wp:positionV>
                  <wp:extent cx="6097" cy="9144"/>
                  <wp:effectExtent l="0" t="0" r="0" b="0"/>
                  <wp:wrapNone/>
                  <wp:docPr id="184" name="Freeform 1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5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-37575</wp:posOffset>
                  </wp:positionV>
                  <wp:extent cx="6097" cy="9144"/>
                  <wp:effectExtent l="0" t="0" r="0" b="0"/>
                  <wp:wrapNone/>
                  <wp:docPr id="185" name="Freeform 1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516" w:right="-18" w:firstLine="0"/>
            </w:pPr>
            <w:r>
              <w:drawing>
                <wp:anchor simplePos="0" relativeHeight="251658827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-37575</wp:posOffset>
                  </wp:positionV>
                  <wp:extent cx="6097" cy="9144"/>
                  <wp:effectExtent l="0" t="0" r="0" b="0"/>
                  <wp:wrapNone/>
                  <wp:docPr id="186" name="Freeform 1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0" w:right="-18" w:firstLine="0"/>
            </w:pPr>
            <w:r>
              <w:drawing>
                <wp:anchor simplePos="0" relativeHeight="251658861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-37577</wp:posOffset>
                  </wp:positionV>
                  <wp:extent cx="9144" cy="9144"/>
                  <wp:effectExtent l="0" t="0" r="0" b="0"/>
                  <wp:wrapNone/>
                  <wp:docPr id="187" name="Freeform 1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3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-37577</wp:posOffset>
                  </wp:positionV>
                  <wp:extent cx="9144" cy="9144"/>
                  <wp:effectExtent l="0" t="0" r="0" b="0"/>
                  <wp:wrapNone/>
                  <wp:docPr id="188" name="Freeform 1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115" w:right="-18" w:firstLine="0"/>
            </w:pPr>
            <w:r>
              <w:drawing>
                <wp:anchor simplePos="0" relativeHeight="251658865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-37577</wp:posOffset>
                  </wp:positionV>
                  <wp:extent cx="9144" cy="9144"/>
                  <wp:effectExtent l="0" t="0" r="0" b="0"/>
                  <wp:wrapNone/>
                  <wp:docPr id="189" name="Freeform 1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Transport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Pheno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ena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05" w:right="-18" w:firstLine="0"/>
            </w:pPr>
            <w:r>
              <w:drawing>
                <wp:anchor simplePos="0" relativeHeight="25165886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-37577</wp:posOffset>
                  </wp:positionV>
                  <wp:extent cx="6097" cy="9144"/>
                  <wp:effectExtent l="0" t="0" r="0" b="0"/>
                  <wp:wrapNone/>
                  <wp:docPr id="190" name="Freeform 1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9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-37577</wp:posOffset>
                  </wp:positionV>
                  <wp:extent cx="6097" cy="9144"/>
                  <wp:effectExtent l="0" t="0" r="0" b="0"/>
                  <wp:wrapNone/>
                  <wp:docPr id="191" name="Freeform 1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516" w:right="-18" w:firstLine="0"/>
            </w:pPr>
            <w:r>
              <w:drawing>
                <wp:anchor simplePos="0" relativeHeight="251658871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-37577</wp:posOffset>
                  </wp:positionV>
                  <wp:extent cx="6097" cy="9144"/>
                  <wp:effectExtent l="0" t="0" r="0" b="0"/>
                  <wp:wrapNone/>
                  <wp:docPr id="192" name="Freeform 1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0" w:right="-18" w:firstLine="0"/>
            </w:pPr>
            <w:r>
              <w:drawing>
                <wp:anchor simplePos="0" relativeHeight="251658904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-37576</wp:posOffset>
                  </wp:positionV>
                  <wp:extent cx="9144" cy="9144"/>
                  <wp:effectExtent l="0" t="0" r="0" b="0"/>
                  <wp:wrapNone/>
                  <wp:docPr id="193" name="Freeform 1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6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-37576</wp:posOffset>
                  </wp:positionV>
                  <wp:extent cx="9144" cy="9144"/>
                  <wp:effectExtent l="0" t="0" r="0" b="0"/>
                  <wp:wrapNone/>
                  <wp:docPr id="194" name="Freeform 1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6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115" w:right="-18" w:firstLine="0"/>
            </w:pPr>
            <w:r>
              <w:drawing>
                <wp:anchor simplePos="0" relativeHeight="251658908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-37576</wp:posOffset>
                  </wp:positionV>
                  <wp:extent cx="9144" cy="9144"/>
                  <wp:effectExtent l="0" t="0" r="0" b="0"/>
                  <wp:wrapNone/>
                  <wp:docPr id="195" name="Freeform 1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Me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all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rgical Thermod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nam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cs &amp; Kinetics 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04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05" w:right="-18" w:firstLine="0"/>
            </w:pPr>
            <w:r>
              <w:drawing>
                <wp:anchor simplePos="0" relativeHeight="25165891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-37576</wp:posOffset>
                  </wp:positionV>
                  <wp:extent cx="6097" cy="9144"/>
                  <wp:effectExtent l="0" t="0" r="0" b="0"/>
                  <wp:wrapNone/>
                  <wp:docPr id="196" name="Freeform 1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12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-37576</wp:posOffset>
                  </wp:positionV>
                  <wp:extent cx="6097" cy="9144"/>
                  <wp:effectExtent l="0" t="0" r="0" b="0"/>
                  <wp:wrapNone/>
                  <wp:docPr id="197" name="Freeform 1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3-1-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516" w:right="-18" w:firstLine="0"/>
            </w:pPr>
            <w:r>
              <w:drawing>
                <wp:anchor simplePos="0" relativeHeight="251658914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-37576</wp:posOffset>
                  </wp:positionV>
                  <wp:extent cx="6097" cy="9144"/>
                  <wp:effectExtent l="0" t="0" r="0" b="0"/>
                  <wp:wrapNone/>
                  <wp:docPr id="198" name="Freeform 1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0" w:right="-18" w:firstLine="0"/>
            </w:pPr>
            <w:r>
              <w:drawing>
                <wp:anchor simplePos="0" relativeHeight="251658947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-37576</wp:posOffset>
                  </wp:positionV>
                  <wp:extent cx="9144" cy="9145"/>
                  <wp:effectExtent l="0" t="0" r="0" b="0"/>
                  <wp:wrapNone/>
                  <wp:docPr id="199" name="Freeform 1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49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-37576</wp:posOffset>
                  </wp:positionV>
                  <wp:extent cx="9144" cy="9145"/>
                  <wp:effectExtent l="0" t="0" r="0" b="0"/>
                  <wp:wrapNone/>
                  <wp:docPr id="200" name="Freeform 2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115" w:right="-18" w:firstLine="0"/>
            </w:pPr>
            <w:r>
              <w:drawing>
                <wp:anchor simplePos="0" relativeHeight="251658951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-37576</wp:posOffset>
                  </wp:positionV>
                  <wp:extent cx="9144" cy="9145"/>
                  <wp:effectExtent l="0" t="0" r="0" b="0"/>
                  <wp:wrapNone/>
                  <wp:docPr id="201" name="Freeform 2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Ceram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 Materials  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04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305" w:right="-18" w:firstLine="0"/>
            </w:pPr>
            <w:r>
              <w:drawing>
                <wp:anchor simplePos="0" relativeHeight="25165895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-37576</wp:posOffset>
                  </wp:positionV>
                  <wp:extent cx="6097" cy="9145"/>
                  <wp:effectExtent l="0" t="0" r="0" b="0"/>
                  <wp:wrapNone/>
                  <wp:docPr id="202" name="Freeform 2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55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-37576</wp:posOffset>
                  </wp:positionV>
                  <wp:extent cx="6097" cy="9145"/>
                  <wp:effectExtent l="0" t="0" r="0" b="0"/>
                  <wp:wrapNone/>
                  <wp:docPr id="203" name="Freeform 2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3-1-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516" w:right="-18" w:firstLine="0"/>
            </w:pPr>
            <w:r>
              <w:drawing>
                <wp:anchor simplePos="0" relativeHeight="251658957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-37576</wp:posOffset>
                  </wp:positionV>
                  <wp:extent cx="6097" cy="9145"/>
                  <wp:effectExtent l="0" t="0" r="0" b="0"/>
                  <wp:wrapNone/>
                  <wp:docPr id="204" name="Freeform 2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0" w:right="-18" w:firstLine="0"/>
            </w:pPr>
            <w:r>
              <w:drawing>
                <wp:anchor simplePos="0" relativeHeight="251658990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-37321</wp:posOffset>
                  </wp:positionV>
                  <wp:extent cx="9144" cy="9143"/>
                  <wp:effectExtent l="0" t="0" r="0" b="0"/>
                  <wp:wrapNone/>
                  <wp:docPr id="205" name="Freeform 2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2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-37321</wp:posOffset>
                  </wp:positionV>
                  <wp:extent cx="9144" cy="9143"/>
                  <wp:effectExtent l="0" t="0" r="0" b="0"/>
                  <wp:wrapNone/>
                  <wp:docPr id="206" name="Freeform 2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21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4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5" w:right="-18" w:firstLine="0"/>
            </w:pPr>
            <w:r>
              <w:drawing>
                <wp:anchor simplePos="0" relativeHeight="251658994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-37321</wp:posOffset>
                  </wp:positionV>
                  <wp:extent cx="9144" cy="9143"/>
                  <wp:effectExtent l="0" t="0" r="0" b="0"/>
                  <wp:wrapNone/>
                  <wp:docPr id="207" name="Freeform 2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Theory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&amp;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echnology of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Heat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reat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ent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FF0000"/>
                <w:sz w:val="22"/>
                <w:szCs w:val="22"/>
              </w:rPr>
              <w:t>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05" w:right="-18" w:firstLine="0"/>
            </w:pPr>
            <w:r>
              <w:drawing>
                <wp:anchor simplePos="0" relativeHeight="251658996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-37321</wp:posOffset>
                  </wp:positionV>
                  <wp:extent cx="6097" cy="9143"/>
                  <wp:effectExtent l="0" t="0" r="0" b="0"/>
                  <wp:wrapNone/>
                  <wp:docPr id="208" name="Freeform 2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8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-37321</wp:posOffset>
                  </wp:positionV>
                  <wp:extent cx="6097" cy="9143"/>
                  <wp:effectExtent l="0" t="0" r="0" b="0"/>
                  <wp:wrapNone/>
                  <wp:docPr id="209" name="Freeform 2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516" w:right="-18" w:firstLine="0"/>
            </w:pPr>
            <w:r>
              <w:drawing>
                <wp:anchor simplePos="0" relativeHeight="251659000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-37321</wp:posOffset>
                  </wp:positionV>
                  <wp:extent cx="6097" cy="9143"/>
                  <wp:effectExtent l="0" t="0" r="0" b="0"/>
                  <wp:wrapNone/>
                  <wp:docPr id="210" name="Freeform 2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9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0" w:right="-18" w:firstLine="0"/>
            </w:pPr>
            <w:r>
              <w:drawing>
                <wp:anchor simplePos="0" relativeHeight="251659033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211" name="Freeform 2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5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212" name="Freeform 2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5" w:right="-18" w:firstLine="0"/>
            </w:pPr>
            <w:r>
              <w:drawing>
                <wp:anchor simplePos="0" relativeHeight="251659037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213" name="Freeform 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Poly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eric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 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ab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.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05" w:right="-18" w:firstLine="0"/>
            </w:pPr>
            <w:r>
              <w:drawing>
                <wp:anchor simplePos="0" relativeHeight="25165903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-36941</wp:posOffset>
                  </wp:positionV>
                  <wp:extent cx="6097" cy="9144"/>
                  <wp:effectExtent l="0" t="0" r="0" b="0"/>
                  <wp:wrapNone/>
                  <wp:docPr id="214" name="Freeform 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41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-36941</wp:posOffset>
                  </wp:positionV>
                  <wp:extent cx="6097" cy="9144"/>
                  <wp:effectExtent l="0" t="0" r="0" b="0"/>
                  <wp:wrapNone/>
                  <wp:docPr id="215" name="Freeform 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516" w:right="-18" w:firstLine="0"/>
            </w:pPr>
            <w:r>
              <w:drawing>
                <wp:anchor simplePos="0" relativeHeight="251659043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-36941</wp:posOffset>
                  </wp:positionV>
                  <wp:extent cx="6097" cy="9144"/>
                  <wp:effectExtent l="0" t="0" r="0" b="0"/>
                  <wp:wrapNone/>
                  <wp:docPr id="216" name="Freeform 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80" w:right="-18" w:firstLine="0"/>
            </w:pPr>
            <w:r>
              <w:drawing>
                <wp:anchor simplePos="0" relativeHeight="251659078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-37194</wp:posOffset>
                  </wp:positionV>
                  <wp:extent cx="9144" cy="9143"/>
                  <wp:effectExtent l="0" t="0" r="0" b="0"/>
                  <wp:wrapNone/>
                  <wp:docPr id="217" name="Freeform 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0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-37194</wp:posOffset>
                  </wp:positionV>
                  <wp:extent cx="9144" cy="9143"/>
                  <wp:effectExtent l="0" t="0" r="0" b="0"/>
                  <wp:wrapNone/>
                  <wp:docPr id="218" name="Freeform 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115" w:right="-18" w:firstLine="0"/>
            </w:pPr>
            <w:r>
              <w:drawing>
                <wp:anchor simplePos="0" relativeHeight="251659082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-37194</wp:posOffset>
                  </wp:positionV>
                  <wp:extent cx="9144" cy="9143"/>
                  <wp:effectExtent l="0" t="0" r="0" b="0"/>
                  <wp:wrapNone/>
                  <wp:docPr id="219" name="Freeform 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Transport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Pheno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ena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ab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305" w:right="-18" w:firstLine="0"/>
            </w:pPr>
            <w:r>
              <w:drawing>
                <wp:anchor simplePos="0" relativeHeight="251659084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-37194</wp:posOffset>
                  </wp:positionV>
                  <wp:extent cx="6097" cy="9143"/>
                  <wp:effectExtent l="0" t="0" r="0" b="0"/>
                  <wp:wrapNone/>
                  <wp:docPr id="220" name="Freeform 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86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-37194</wp:posOffset>
                  </wp:positionV>
                  <wp:extent cx="6097" cy="9143"/>
                  <wp:effectExtent l="0" t="0" r="0" b="0"/>
                  <wp:wrapNone/>
                  <wp:docPr id="221" name="Freeform 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516" w:right="-18" w:firstLine="0"/>
            </w:pPr>
            <w:r>
              <w:drawing>
                <wp:anchor simplePos="0" relativeHeight="251659088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-37194</wp:posOffset>
                  </wp:positionV>
                  <wp:extent cx="6097" cy="9143"/>
                  <wp:effectExtent l="0" t="0" r="0" b="0"/>
                  <wp:wrapNone/>
                  <wp:docPr id="222" name="Freeform 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3"/>
                          </a:xfrm>
                          <a:custGeom>
                            <a:rect l="l" t="t" r="r" b="b"/>
                            <a:pathLst>
                              <a:path w="6097" h="9143">
                                <a:moveTo>
                                  <a:pt x="0" y="9143"/>
                                </a:moveTo>
                                <a:lnTo>
                                  <a:pt x="6097" y="9143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26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80" w:right="-18" w:firstLine="0"/>
            </w:pPr>
            <w:r>
              <w:drawing>
                <wp:anchor simplePos="0" relativeHeight="251659121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-37195</wp:posOffset>
                  </wp:positionV>
                  <wp:extent cx="9144" cy="9144"/>
                  <wp:effectExtent l="0" t="0" r="0" b="0"/>
                  <wp:wrapNone/>
                  <wp:docPr id="223" name="Freeform 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23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line">
                    <wp:posOffset>-37195</wp:posOffset>
                  </wp:positionV>
                  <wp:extent cx="9144" cy="9144"/>
                  <wp:effectExtent l="0" t="0" r="0" b="0"/>
                  <wp:wrapNone/>
                  <wp:docPr id="224" name="Freeform 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9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115" w:right="-18" w:firstLine="0"/>
            </w:pPr>
            <w:r>
              <w:drawing>
                <wp:anchor simplePos="0" relativeHeight="251659125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-37195</wp:posOffset>
                  </wp:positionV>
                  <wp:extent cx="9144" cy="9144"/>
                  <wp:effectExtent l="0" t="0" r="0" b="0"/>
                  <wp:wrapNone/>
                  <wp:docPr id="225" name="Freeform 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Theory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&amp;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echnology of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Heat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reat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ent 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b.  </w:t>
            </w:r>
            <w:r/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305" w:right="-18" w:firstLine="0"/>
            </w:pPr>
            <w:r>
              <w:drawing>
                <wp:anchor simplePos="0" relativeHeight="25165912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-37195</wp:posOffset>
                  </wp:positionV>
                  <wp:extent cx="6097" cy="9144"/>
                  <wp:effectExtent l="0" t="0" r="0" b="0"/>
                  <wp:wrapNone/>
                  <wp:docPr id="226" name="Freeform 2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29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line">
                    <wp:posOffset>-37195</wp:posOffset>
                  </wp:positionV>
                  <wp:extent cx="6097" cy="9144"/>
                  <wp:effectExtent l="0" t="0" r="0" b="0"/>
                  <wp:wrapNone/>
                  <wp:docPr id="227" name="Freeform 2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7" w:after="0" w:line="240" w:lineRule="auto"/>
              <w:ind w:left="516" w:right="-18" w:firstLine="0"/>
            </w:pPr>
            <w:r>
              <w:drawing>
                <wp:anchor simplePos="0" relativeHeight="251659131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-37195</wp:posOffset>
                  </wp:positionV>
                  <wp:extent cx="6097" cy="9144"/>
                  <wp:effectExtent l="0" t="0" r="0" b="0"/>
                  <wp:wrapNone/>
                  <wp:docPr id="228" name="Freeform 2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4"/>
                          </a:xfrm>
                          <a:custGeom>
                            <a:rect l="l" t="t" r="r" b="b"/>
                            <a:pathLst>
                              <a:path w="6097" h="9144">
                                <a:moveTo>
                                  <a:pt x="0" y="9144"/>
                                </a:moveTo>
                                <a:lnTo>
                                  <a:pt x="6097" y="9144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1777"/>
        </w:trPr>
        <w:tc>
          <w:tcPr>
            <w:tcW w:w="126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72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paragraph">
                    <wp:posOffset>-1</wp:posOffset>
                  </wp:positionV>
                  <wp:extent cx="9144" cy="9145"/>
                  <wp:effectExtent l="0" t="0" r="0" b="0"/>
                  <wp:wrapNone/>
                  <wp:docPr id="229" name="Freeform 2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74" behindDoc="0" locked="0" layoutInCell="1" allowOverlap="1">
                  <wp:simplePos x="0" y="0"/>
                  <wp:positionH relativeFrom="page">
                    <wp:posOffset>803097</wp:posOffset>
                  </wp:positionH>
                  <wp:positionV relativeFrom="paragraph">
                    <wp:posOffset>-1</wp:posOffset>
                  </wp:positionV>
                  <wp:extent cx="9144" cy="9145"/>
                  <wp:effectExtent l="0" t="0" r="0" b="0"/>
                  <wp:wrapNone/>
                  <wp:docPr id="230" name="Freeform 2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64008</wp:posOffset>
                  </wp:positionH>
                  <wp:positionV relativeFrom="paragraph">
                    <wp:posOffset>241791</wp:posOffset>
                  </wp:positionV>
                  <wp:extent cx="743661" cy="822155"/>
                  <wp:effectExtent l="0" t="0" r="0" b="0"/>
                  <wp:wrapNone/>
                  <wp:docPr id="231" name="Freeform 23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977188" y="241791"/>
                            <a:ext cx="629361" cy="70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6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22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MML22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MML22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MML22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76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paragraph">
                    <wp:posOffset>-1</wp:posOffset>
                  </wp:positionV>
                  <wp:extent cx="9144" cy="9145"/>
                  <wp:effectExtent l="0" t="0" r="0" b="0"/>
                  <wp:wrapNone/>
                  <wp:docPr id="232" name="Freeform 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73101</wp:posOffset>
                  </wp:positionH>
                  <wp:positionV relativeFrom="paragraph">
                    <wp:posOffset>54339</wp:posOffset>
                  </wp:positionV>
                  <wp:extent cx="2432938" cy="1198583"/>
                  <wp:effectExtent l="0" t="0" r="0" b="0"/>
                  <wp:wrapNone/>
                  <wp:docPr id="233" name="Freeform 23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789429" y="54339"/>
                            <a:ext cx="2318638" cy="10842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Electi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e I  (ANY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ONE)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10" w:after="0" w:line="297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Funda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en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als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f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d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efects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in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erials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Fuels &amp; F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rn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ces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Cast Ir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n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etall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rgy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Structure of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erials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HM/OC cour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es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99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248412</wp:posOffset>
                  </wp:positionH>
                  <wp:positionV relativeFrom="paragraph">
                    <wp:posOffset>241791</wp:posOffset>
                  </wp:positionV>
                  <wp:extent cx="289560" cy="1011131"/>
                  <wp:effectExtent l="0" t="0" r="0" b="0"/>
                  <wp:wrapNone/>
                  <wp:docPr id="234" name="Freeform 23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37125" y="241791"/>
                            <a:ext cx="175260" cy="8968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7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7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-1</wp:posOffset>
                  </wp:positionV>
                  <wp:extent cx="6097" cy="9145"/>
                  <wp:effectExtent l="0" t="0" r="0" b="0"/>
                  <wp:wrapNone/>
                  <wp:docPr id="235" name="Freeform 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80" behindDoc="0" locked="0" layoutInCell="1" allowOverlap="1">
                  <wp:simplePos x="0" y="0"/>
                  <wp:positionH relativeFrom="page">
                    <wp:posOffset>685876</wp:posOffset>
                  </wp:positionH>
                  <wp:positionV relativeFrom="paragraph">
                    <wp:posOffset>-1</wp:posOffset>
                  </wp:positionV>
                  <wp:extent cx="6097" cy="9145"/>
                  <wp:effectExtent l="0" t="0" r="0" b="0"/>
                  <wp:wrapNone/>
                  <wp:docPr id="236" name="Freeform 2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193624</wp:posOffset>
                  </wp:positionH>
                  <wp:positionV relativeFrom="paragraph">
                    <wp:posOffset>241791</wp:posOffset>
                  </wp:positionV>
                  <wp:extent cx="452628" cy="1011131"/>
                  <wp:effectExtent l="0" t="0" r="0" b="0"/>
                  <wp:wrapNone/>
                  <wp:docPr id="237" name="Freeform 23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512053" y="241791"/>
                            <a:ext cx="338328" cy="8968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7" w:lineRule="exact"/>
                                <w:ind w:left="0" w:right="0" w:firstLine="0"/>
                                <w:jc w:val="both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3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1" w:after="0" w:line="240" w:lineRule="auto"/>
              <w:ind w:left="446" w:right="447" w:firstLine="0"/>
              <w:jc w:val="right"/>
            </w:pPr>
            <w:r>
              <w:drawing>
                <wp:anchor simplePos="0" relativeHeight="251659282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143</wp:posOffset>
                  </wp:positionV>
                  <wp:extent cx="6097" cy="9145"/>
                  <wp:effectExtent l="0" t="0" r="0" b="0"/>
                  <wp:wrapNone/>
                  <wp:docPr id="238" name="Freeform 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3" w:after="5" w:line="296" w:lineRule="exact"/>
              <w:ind w:left="265" w:right="144" w:firstLine="242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drawing>
                <wp:anchor simplePos="0" relativeHeight="251659308" behindDoc="0" locked="0" layoutInCell="1" allowOverlap="1">
                  <wp:simplePos x="0" y="0"/>
                  <wp:positionH relativeFrom="page">
                    <wp:posOffset>-5100269</wp:posOffset>
                  </wp:positionH>
                  <wp:positionV relativeFrom="line">
                    <wp:posOffset>177003</wp:posOffset>
                  </wp:positionV>
                  <wp:extent cx="9144" cy="9145"/>
                  <wp:effectExtent l="0" t="0" r="0" b="0"/>
                  <wp:wrapNone/>
                  <wp:docPr id="239" name="Freeform 2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0" behindDoc="0" locked="0" layoutInCell="1" allowOverlap="1">
                  <wp:simplePos x="0" y="0"/>
                  <wp:positionH relativeFrom="page">
                    <wp:posOffset>-4288028</wp:posOffset>
                  </wp:positionH>
                  <wp:positionV relativeFrom="line">
                    <wp:posOffset>177003</wp:posOffset>
                  </wp:positionV>
                  <wp:extent cx="9144" cy="9145"/>
                  <wp:effectExtent l="0" t="0" r="0" b="0"/>
                  <wp:wrapNone/>
                  <wp:docPr id="240" name="Freeform 2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2" behindDoc="0" locked="0" layoutInCell="1" allowOverlap="1">
                  <wp:simplePos x="0" y="0"/>
                  <wp:positionH relativeFrom="page">
                    <wp:posOffset>-1315592</wp:posOffset>
                  </wp:positionH>
                  <wp:positionV relativeFrom="line">
                    <wp:posOffset>177003</wp:posOffset>
                  </wp:positionV>
                  <wp:extent cx="9144" cy="9145"/>
                  <wp:effectExtent l="0" t="0" r="0" b="0"/>
                  <wp:wrapNone/>
                  <wp:docPr id="241" name="Freeform 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4" behindDoc="0" locked="0" layoutInCell="1" allowOverlap="1">
                  <wp:simplePos x="0" y="0"/>
                  <wp:positionH relativeFrom="page">
                    <wp:posOffset>-685800</wp:posOffset>
                  </wp:positionH>
                  <wp:positionV relativeFrom="line">
                    <wp:posOffset>177003</wp:posOffset>
                  </wp:positionV>
                  <wp:extent cx="6097" cy="9145"/>
                  <wp:effectExtent l="0" t="0" r="0" b="0"/>
                  <wp:wrapNone/>
                  <wp:docPr id="242" name="Freeform 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177003</wp:posOffset>
                  </wp:positionV>
                  <wp:extent cx="6097" cy="9145"/>
                  <wp:effectExtent l="0" t="0" r="0" b="0"/>
                  <wp:wrapNone/>
                  <wp:docPr id="243" name="Freeform 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8" behindDoc="0" locked="0" layoutInCell="1" allowOverlap="1">
                  <wp:simplePos x="0" y="0"/>
                  <wp:positionH relativeFrom="page">
                    <wp:posOffset>858266</wp:posOffset>
                  </wp:positionH>
                  <wp:positionV relativeFrom="line">
                    <wp:posOffset>177003</wp:posOffset>
                  </wp:positionV>
                  <wp:extent cx="6097" cy="9145"/>
                  <wp:effectExtent l="0" t="0" r="0" b="0"/>
                  <wp:wrapNone/>
                  <wp:docPr id="244" name="Freeform 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9145"/>
                          </a:xfrm>
                          <a:custGeom>
                            <a:rect l="l" t="t" r="r" b="b"/>
                            <a:pathLst>
                              <a:path w="6097" h="9145">
                                <a:moveTo>
                                  <a:pt x="0" y="9145"/>
                                </a:moveTo>
                                <a:lnTo>
                                  <a:pt x="6097" y="9145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HM/O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/>
          </w:p>
        </w:tc>
      </w:tr>
      <w:tr>
        <w:trPr>
          <w:trHeight w:hRule="exact" w:val="292"/>
        </w:trPr>
        <w:tc>
          <w:tcPr>
            <w:tcW w:w="126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46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3" w:after="5" w:line="240" w:lineRule="auto"/>
              <w:ind w:left="115" w:right="-18" w:firstLine="0"/>
            </w:pPr>
            <w:r>
              <w:drawing>
                <wp:anchor simplePos="0" relativeHeight="251659321" behindDoc="0" locked="0" layoutInCell="1" allowOverlap="1">
                  <wp:simplePos x="0" y="0"/>
                  <wp:positionH relativeFrom="page">
                    <wp:posOffset>-812292</wp:posOffset>
                  </wp:positionH>
                  <wp:positionV relativeFrom="line">
                    <wp:posOffset>198010</wp:posOffset>
                  </wp:positionV>
                  <wp:extent cx="9144" cy="9144"/>
                  <wp:effectExtent l="0" t="0" r="0" b="0"/>
                  <wp:wrapNone/>
                  <wp:docPr id="245" name="Freeform 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0" behindDoc="0" locked="0" layoutInCell="1" allowOverlap="1">
                  <wp:simplePos x="0" y="0"/>
                  <wp:positionH relativeFrom="page">
                    <wp:posOffset>-812292</wp:posOffset>
                  </wp:positionH>
                  <wp:positionV relativeFrom="line">
                    <wp:posOffset>198010</wp:posOffset>
                  </wp:positionV>
                  <wp:extent cx="9144" cy="9144"/>
                  <wp:effectExtent l="0" t="0" r="0" b="0"/>
                  <wp:wrapNone/>
                  <wp:docPr id="246" name="Freeform 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4" behindDoc="0" locked="0" layoutInCell="1" allowOverlap="1">
                  <wp:simplePos x="0" y="0"/>
                  <wp:positionH relativeFrom="page">
                    <wp:posOffset>-51</wp:posOffset>
                  </wp:positionH>
                  <wp:positionV relativeFrom="line">
                    <wp:posOffset>198010</wp:posOffset>
                  </wp:positionV>
                  <wp:extent cx="9144" cy="9144"/>
                  <wp:effectExtent l="0" t="0" r="0" b="0"/>
                  <wp:wrapNone/>
                  <wp:docPr id="247" name="Freeform 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7" behindDoc="0" locked="0" layoutInCell="1" allowOverlap="1">
                  <wp:simplePos x="0" y="0"/>
                  <wp:positionH relativeFrom="page">
                    <wp:posOffset>2972385</wp:posOffset>
                  </wp:positionH>
                  <wp:positionV relativeFrom="line">
                    <wp:posOffset>198010</wp:posOffset>
                  </wp:positionV>
                  <wp:extent cx="9144" cy="9144"/>
                  <wp:effectExtent l="0" t="0" r="0" b="0"/>
                  <wp:wrapNone/>
                  <wp:docPr id="248" name="Freeform 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Total Cre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its   </w:t>
            </w:r>
            <w:r/>
            <w:r/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3" w:after="5" w:line="240" w:lineRule="auto"/>
              <w:ind w:left="392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23  </w:t>
            </w:r>
            <w:r/>
            <w:r/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35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</w:pPr>
      <w:r>
        <w:drawing>
          <wp:anchor simplePos="0" relativeHeight="251659331" behindDoc="0" locked="0" layoutInCell="1" allowOverlap="1">
            <wp:simplePos x="0" y="0"/>
            <wp:positionH relativeFrom="page">
              <wp:posOffset>5318505</wp:posOffset>
            </wp:positionH>
            <wp:positionV relativeFrom="page">
              <wp:posOffset>8996122</wp:posOffset>
            </wp:positionV>
            <wp:extent cx="6097" cy="6096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0" behindDoc="0" locked="0" layoutInCell="1" allowOverlap="1">
            <wp:simplePos x="0" y="0"/>
            <wp:positionH relativeFrom="page">
              <wp:posOffset>5318505</wp:posOffset>
            </wp:positionH>
            <wp:positionV relativeFrom="page">
              <wp:posOffset>8996122</wp:posOffset>
            </wp:positionV>
            <wp:extent cx="6097" cy="6096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4" behindDoc="0" locked="0" layoutInCell="1" allowOverlap="1">
            <wp:simplePos x="0" y="0"/>
            <wp:positionH relativeFrom="page">
              <wp:posOffset>6004305</wp:posOffset>
            </wp:positionH>
            <wp:positionV relativeFrom="page">
              <wp:posOffset>8996122</wp:posOffset>
            </wp:positionV>
            <wp:extent cx="6097" cy="6096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8" behindDoc="0" locked="0" layoutInCell="1" allowOverlap="1">
            <wp:simplePos x="0" y="0"/>
            <wp:positionH relativeFrom="page">
              <wp:posOffset>6862571</wp:posOffset>
            </wp:positionH>
            <wp:positionV relativeFrom="page">
              <wp:posOffset>8996122</wp:posOffset>
            </wp:positionV>
            <wp:extent cx="6097" cy="6096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7" behindDoc="0" locked="0" layoutInCell="1" allowOverlap="1">
            <wp:simplePos x="0" y="0"/>
            <wp:positionH relativeFrom="page">
              <wp:posOffset>6862571</wp:posOffset>
            </wp:positionH>
            <wp:positionV relativeFrom="page">
              <wp:posOffset>8996122</wp:posOffset>
            </wp:positionV>
            <wp:extent cx="6097" cy="6096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3" w:lineRule="exact"/>
        <w:ind w:left="920" w:right="0" w:firstLine="0"/>
      </w:pPr>
      <w:r/>
      <w:r>
        <w:rPr lang="en-US" sz="24" baseline="0" dirty="0">
          <w:jc w:val="left"/>
          <w:rFonts w:ascii="Palatino Linotype" w:hAnsi="Palatino Linotype" w:cs="Palatino Linotype"/>
          <w:b/>
          <w:bCs/>
          <w:color w:val="000000"/>
          <w:sz w:val="24"/>
          <w:szCs w:val="24"/>
        </w:rPr>
        <w:t>V Semester B. Tech. (MME)  </w:t>
      </w:r>
      <w:r/>
    </w:p>
    <w:p>
      <w:pPr>
        <w:spacing w:after="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498" w:tblpY="-270"/>
        <w:tblOverlap w:val="never"/>
        "
        <w:tblW w:w="9217" w:type="dxa"/>
        <w:tblLook w:val="04A0" w:firstRow="1" w:lastRow="0" w:firstColumn="1" w:lastColumn="0" w:noHBand="0" w:noVBand="1"/>
      </w:tblPr>
      <w:tblGrid>
        <w:gridCol w:w="1260"/>
        <w:gridCol w:w="4721"/>
        <w:gridCol w:w="991"/>
        <w:gridCol w:w="1003"/>
        <w:gridCol w:w="1260"/>
      </w:tblGrid>
      <w:tr>
        <w:trPr>
          <w:trHeight w:hRule="exact" w:val="222"/>
        </w:trPr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827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254" name="Freeform 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255" name="Freeform 2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7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256" name="Freeform 2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Course Code  </w:t>
            </w:r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58" w:right="-18" w:firstLine="0"/>
            </w:pPr>
            <w:r>
              <w:drawing>
                <wp:anchor simplePos="0" relativeHeight="251658279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257" name="Freeform 2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Course Title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0" w:right="-18" w:firstLine="0"/>
            </w:pPr>
            <w:r/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Credits  </w:t>
            </w:r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76" w:right="-18" w:firstLine="0"/>
            </w:pPr>
            <w:r>
              <w:drawing>
                <wp:anchor simplePos="0" relativeHeight="25165828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258" name="Freeform 2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3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259" name="Freeform 2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L-T-P  </w:t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4" w:right="-18" w:firstLine="0"/>
            </w:pPr>
            <w:r>
              <w:drawing>
                <wp:anchor simplePos="0" relativeHeight="251658286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-42824</wp:posOffset>
                  </wp:positionV>
                  <wp:extent cx="6095" cy="6096"/>
                  <wp:effectExtent l="0" t="0" r="0" b="0"/>
                  <wp:wrapNone/>
                  <wp:docPr id="260" name="Freeform 2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85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-42824</wp:posOffset>
                  </wp:positionV>
                  <wp:extent cx="6095" cy="6096"/>
                  <wp:effectExtent l="0" t="0" r="0" b="0"/>
                  <wp:wrapNone/>
                  <wp:docPr id="261" name="Freeform 2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Catego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y  </w:t>
            </w:r>
          </w:p>
        </w:tc>
      </w:tr>
      <w:tr>
        <w:trPr>
          <w:trHeight w:hRule="exact" w:val="287"/>
        </w:trPr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40" w:lineRule="auto"/>
              <w:ind w:left="92" w:right="-18" w:firstLine="0"/>
            </w:pPr>
            <w:r>
              <w:drawing>
                <wp:anchor simplePos="0" relativeHeight="25165831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-33258</wp:posOffset>
                  </wp:positionV>
                  <wp:extent cx="6096" cy="6096"/>
                  <wp:effectExtent l="0" t="0" r="0" b="0"/>
                  <wp:wrapNone/>
                  <wp:docPr id="262" name="Freeform 2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line">
                    <wp:posOffset>-33258</wp:posOffset>
                  </wp:positionV>
                  <wp:extent cx="6096" cy="6096"/>
                  <wp:effectExtent l="0" t="0" r="0" b="0"/>
                  <wp:wrapNone/>
                  <wp:docPr id="263" name="Freeform 2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40" w:lineRule="auto"/>
              <w:ind w:left="112" w:right="-18" w:firstLine="0"/>
            </w:pPr>
            <w:r>
              <w:drawing>
                <wp:anchor simplePos="0" relativeHeight="251658323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-33258</wp:posOffset>
                  </wp:positionV>
                  <wp:extent cx="6097" cy="6096"/>
                  <wp:effectExtent l="0" t="0" r="0" b="0"/>
                  <wp:wrapNone/>
                  <wp:docPr id="264" name="Freeform 2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Me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al W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rk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ng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Pro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es   </w:t>
            </w:r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40" w:lineRule="auto"/>
              <w:ind w:left="38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04  </w:t>
            </w:r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40" w:lineRule="auto"/>
              <w:ind w:left="267" w:right="-18" w:firstLine="0"/>
            </w:pPr>
            <w:r>
              <w:drawing>
                <wp:anchor simplePos="0" relativeHeight="25165832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-33258</wp:posOffset>
                  </wp:positionV>
                  <wp:extent cx="6096" cy="6096"/>
                  <wp:effectExtent l="0" t="0" r="0" b="0"/>
                  <wp:wrapNone/>
                  <wp:docPr id="265" name="Freeform 2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7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-33258</wp:posOffset>
                  </wp:positionV>
                  <wp:extent cx="6097" cy="6096"/>
                  <wp:effectExtent l="0" t="0" r="0" b="0"/>
                  <wp:wrapNone/>
                  <wp:docPr id="266" name="Freeform 2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3-1-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40" w:lineRule="auto"/>
              <w:ind w:left="471" w:right="-18" w:firstLine="0"/>
            </w:pPr>
            <w:r>
              <w:drawing>
                <wp:anchor simplePos="0" relativeHeight="251658329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-33258</wp:posOffset>
                  </wp:positionV>
                  <wp:extent cx="6095" cy="6096"/>
                  <wp:effectExtent l="0" t="0" r="0" b="0"/>
                  <wp:wrapNone/>
                  <wp:docPr id="267" name="Freeform 2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582"/>
        </w:trPr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40" w:lineRule="auto"/>
              <w:ind w:left="92" w:right="-18" w:firstLine="0"/>
            </w:pPr>
            <w:r>
              <w:drawing>
                <wp:anchor simplePos="0" relativeHeight="25165836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-33258</wp:posOffset>
                  </wp:positionV>
                  <wp:extent cx="6096" cy="6096"/>
                  <wp:effectExtent l="0" t="0" r="0" b="0"/>
                  <wp:wrapNone/>
                  <wp:docPr id="268" name="Freeform 2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8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line">
                    <wp:posOffset>-33258</wp:posOffset>
                  </wp:positionV>
                  <wp:extent cx="6096" cy="6096"/>
                  <wp:effectExtent l="0" t="0" r="0" b="0"/>
                  <wp:wrapNone/>
                  <wp:docPr id="269" name="Freeform 2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6" w:after="0" w:line="240" w:lineRule="auto"/>
              <w:ind w:left="112" w:right="-18" w:firstLine="0"/>
            </w:pPr>
            <w:r>
              <w:drawing>
                <wp:anchor simplePos="0" relativeHeight="251658370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-33258</wp:posOffset>
                  </wp:positionV>
                  <wp:extent cx="6097" cy="6096"/>
                  <wp:effectExtent l="0" t="0" r="0" b="0"/>
                  <wp:wrapNone/>
                  <wp:docPr id="270" name="Freeform 2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Principle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of Non-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errous Extraction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112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all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y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99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246888</wp:posOffset>
                  </wp:positionH>
                  <wp:positionV relativeFrom="paragraph">
                    <wp:posOffset>49768</wp:posOffset>
                  </wp:positionV>
                  <wp:extent cx="1675257" cy="256751"/>
                  <wp:effectExtent l="0" t="0" r="0" b="0"/>
                  <wp:wrapNone/>
                  <wp:docPr id="271" name="Freeform 27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96560" y="49768"/>
                            <a:ext cx="1560957" cy="142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869"/>
                                  <w:tab w:val="left" w:pos="2076"/>
                                </w:tabs>
                                <w:spacing w:before="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DC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0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72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272" name="Freeform 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74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paragraph">
                    <wp:posOffset>0</wp:posOffset>
                  </wp:positionV>
                  <wp:extent cx="6097" cy="6096"/>
                  <wp:effectExtent l="0" t="0" r="0" b="0"/>
                  <wp:wrapNone/>
                  <wp:docPr id="273" name="Freeform 2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76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274" name="Freeform 2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84"/>
        </w:trPr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92" w:right="-18" w:firstLine="0"/>
            </w:pPr>
            <w:r>
              <w:drawing>
                <wp:anchor simplePos="0" relativeHeight="2516584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275" name="Freeform 2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4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276" name="Freeform 2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1446"/>
                <w:tab w:val="left" w:pos="2005"/>
              </w:tabs>
              <w:spacing w:before="78" w:after="0" w:line="240" w:lineRule="auto"/>
              <w:ind w:left="112" w:right="-18" w:firstLine="0"/>
            </w:pPr>
            <w:r>
              <w:drawing>
                <wp:anchor simplePos="0" relativeHeight="251658416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-238</wp:posOffset>
                  </wp:positionV>
                  <wp:extent cx="6097" cy="6096"/>
                  <wp:effectExtent l="0" t="0" r="0" b="0"/>
                  <wp:wrapNone/>
                  <wp:docPr id="277" name="Freeform 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Principle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	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of 	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n-Ferrous Extr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cti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40" w:lineRule="auto"/>
              <w:ind w:left="112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all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rgy Lab.  </w:t>
            </w:r>
            <w:r/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36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01  </w:t>
            </w:r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267" w:right="-18" w:firstLine="0"/>
            </w:pPr>
            <w:r>
              <w:drawing>
                <wp:anchor simplePos="0" relativeHeight="251658418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278" name="Freeform 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20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-238</wp:posOffset>
                  </wp:positionV>
                  <wp:extent cx="6097" cy="6096"/>
                  <wp:effectExtent l="0" t="0" r="0" b="0"/>
                  <wp:wrapNone/>
                  <wp:docPr id="279" name="Freeform 2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471" w:right="-18" w:firstLine="0"/>
            </w:pPr>
            <w:r>
              <w:drawing>
                <wp:anchor simplePos="0" relativeHeight="251658422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-238</wp:posOffset>
                  </wp:positionV>
                  <wp:extent cx="6095" cy="6096"/>
                  <wp:effectExtent l="0" t="0" r="0" b="0"/>
                  <wp:wrapNone/>
                  <wp:docPr id="280" name="Freeform 2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287"/>
        </w:trPr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92" w:right="-18" w:firstLine="0"/>
            </w:pPr>
            <w:r>
              <w:drawing>
                <wp:anchor simplePos="0" relativeHeight="25165845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-237</wp:posOffset>
                  </wp:positionV>
                  <wp:extent cx="6096" cy="6096"/>
                  <wp:effectExtent l="0" t="0" r="0" b="0"/>
                  <wp:wrapNone/>
                  <wp:docPr id="281" name="Freeform 2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57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line">
                    <wp:posOffset>-237</wp:posOffset>
                  </wp:positionV>
                  <wp:extent cx="6096" cy="6096"/>
                  <wp:effectExtent l="0" t="0" r="0" b="0"/>
                  <wp:wrapNone/>
                  <wp:docPr id="282" name="Freeform 2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112" w:right="-18" w:firstLine="0"/>
            </w:pPr>
            <w:r>
              <w:drawing>
                <wp:anchor simplePos="0" relativeHeight="251658459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-237</wp:posOffset>
                  </wp:positionV>
                  <wp:extent cx="6097" cy="6096"/>
                  <wp:effectExtent l="0" t="0" r="0" b="0"/>
                  <wp:wrapNone/>
                  <wp:docPr id="283" name="Freeform 2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Ferrous Extr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cti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n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llurgy  </w:t>
            </w:r>
            <w:r/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38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267" w:right="-18" w:firstLine="0"/>
            </w:pPr>
            <w:r>
              <w:drawing>
                <wp:anchor simplePos="0" relativeHeight="251658461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-237</wp:posOffset>
                  </wp:positionV>
                  <wp:extent cx="6096" cy="6096"/>
                  <wp:effectExtent l="0" t="0" r="0" b="0"/>
                  <wp:wrapNone/>
                  <wp:docPr id="284" name="Freeform 2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63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-237</wp:posOffset>
                  </wp:positionV>
                  <wp:extent cx="6097" cy="6096"/>
                  <wp:effectExtent l="0" t="0" r="0" b="0"/>
                  <wp:wrapNone/>
                  <wp:docPr id="285" name="Freeform 2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471" w:right="-18" w:firstLine="0"/>
            </w:pPr>
            <w:r>
              <w:drawing>
                <wp:anchor simplePos="0" relativeHeight="251658465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-237</wp:posOffset>
                  </wp:positionV>
                  <wp:extent cx="6095" cy="6096"/>
                  <wp:effectExtent l="0" t="0" r="0" b="0"/>
                  <wp:wrapNone/>
                  <wp:docPr id="286" name="Freeform 2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880"/>
        </w:trPr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3" w:after="0" w:line="298" w:lineRule="exact"/>
              <w:ind w:left="92" w:right="59" w:firstLine="0"/>
            </w:pPr>
            <w:r>
              <w:drawing>
                <wp:anchor simplePos="0" relativeHeight="25165851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270</wp:posOffset>
                  </wp:positionV>
                  <wp:extent cx="6096" cy="6097"/>
                  <wp:effectExtent l="0" t="0" r="0" b="0"/>
                  <wp:wrapNone/>
                  <wp:docPr id="287" name="Freeform 2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16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line">
                    <wp:posOffset>270</wp:posOffset>
                  </wp:positionV>
                  <wp:extent cx="6096" cy="6097"/>
                  <wp:effectExtent l="0" t="0" r="0" b="0"/>
                  <wp:wrapNone/>
                  <wp:docPr id="288" name="Freeform 2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PHL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92" w:right="0" w:firstLine="0"/>
            </w:pPr>
            <w:r>
              <w:drawing>
                <wp:anchor simplePos="0" relativeHeight="251658518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-238</wp:posOffset>
                  </wp:positionV>
                  <wp:extent cx="6097" cy="6097"/>
                  <wp:effectExtent l="0" t="0" r="0" b="0"/>
                  <wp:wrapNone/>
                  <wp:docPr id="289" name="Freeform 2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(Elective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I )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(ANY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ONE)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0" w:after="0" w:line="298" w:lineRule="exact"/>
              <w:ind w:left="92" w:right="1346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Wear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neering 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terials /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Elec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ric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l &amp; Ma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netic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aterials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36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267" w:right="-18" w:firstLine="0"/>
            </w:pPr>
            <w:r>
              <w:drawing>
                <wp:anchor simplePos="0" relativeHeight="25165852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-238</wp:posOffset>
                  </wp:positionV>
                  <wp:extent cx="6096" cy="6097"/>
                  <wp:effectExtent l="0" t="0" r="0" b="0"/>
                  <wp:wrapNone/>
                  <wp:docPr id="290" name="Freeform 2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2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-238</wp:posOffset>
                  </wp:positionV>
                  <wp:extent cx="6097" cy="6097"/>
                  <wp:effectExtent l="0" t="0" r="0" b="0"/>
                  <wp:wrapNone/>
                  <wp:docPr id="291" name="Freeform 2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483" w:right="-18" w:firstLine="0"/>
            </w:pPr>
            <w:r>
              <w:drawing>
                <wp:anchor simplePos="0" relativeHeight="251658524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-238</wp:posOffset>
                  </wp:positionV>
                  <wp:extent cx="6095" cy="6097"/>
                  <wp:effectExtent l="0" t="0" r="0" b="0"/>
                  <wp:wrapNone/>
                  <wp:docPr id="292" name="Freeform 2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</w:tc>
      </w:tr>
      <w:tr>
        <w:trPr>
          <w:trHeight w:hRule="exact" w:val="880"/>
        </w:trPr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27" w:after="0" w:line="295" w:lineRule="exact"/>
              <w:ind w:left="92" w:right="61" w:firstLine="0"/>
            </w:pPr>
            <w:r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16</wp:posOffset>
                  </wp:positionV>
                  <wp:extent cx="6096" cy="6096"/>
                  <wp:effectExtent l="0" t="0" r="0" b="0"/>
                  <wp:wrapNone/>
                  <wp:docPr id="293" name="Freeform 2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5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line">
                    <wp:posOffset>16</wp:posOffset>
                  </wp:positionV>
                  <wp:extent cx="6096" cy="6096"/>
                  <wp:effectExtent l="0" t="0" r="0" b="0"/>
                  <wp:wrapNone/>
                  <wp:docPr id="294" name="Freeform 2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PHP 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92" w:right="0" w:firstLine="0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-238</wp:posOffset>
                  </wp:positionV>
                  <wp:extent cx="6097" cy="6096"/>
                  <wp:effectExtent l="0" t="0" r="0" b="0"/>
                  <wp:wrapNone/>
                  <wp:docPr id="295" name="Freeform 2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Electi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v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e II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Lab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95" w:lineRule="exact"/>
              <w:ind w:left="92" w:right="809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Wear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neering 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terials Lab./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Elec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ric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l &amp; 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ectr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nic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aterials 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b.   </w:t>
            </w:r>
            <w:r/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36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01  </w:t>
            </w:r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267" w:right="-18" w:firstLine="0"/>
            </w:pPr>
            <w:r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296" name="Freeform 2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-238</wp:posOffset>
                  </wp:positionV>
                  <wp:extent cx="6097" cy="6096"/>
                  <wp:effectExtent l="0" t="0" r="0" b="0"/>
                  <wp:wrapNone/>
                  <wp:docPr id="297" name="Freeform 2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483" w:right="-18" w:firstLine="0"/>
            </w:pPr>
            <w:r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-238</wp:posOffset>
                  </wp:positionV>
                  <wp:extent cx="6095" cy="6096"/>
                  <wp:effectExtent l="0" t="0" r="0" b="0"/>
                  <wp:wrapNone/>
                  <wp:docPr id="298" name="Freeform 2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</w:tc>
      </w:tr>
      <w:tr>
        <w:trPr>
          <w:trHeight w:hRule="exact" w:val="1770"/>
        </w:trPr>
        <w:tc>
          <w:tcPr>
            <w:tcW w:w="126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2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99" name="Freeform 2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9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00" name="Freeform 3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71628</wp:posOffset>
                  </wp:positionH>
                  <wp:positionV relativeFrom="paragraph">
                    <wp:posOffset>238744</wp:posOffset>
                  </wp:positionV>
                  <wp:extent cx="743661" cy="822154"/>
                  <wp:effectExtent l="0" t="0" r="0" b="0"/>
                  <wp:wrapNone/>
                  <wp:docPr id="301" name="Freeform 30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022908" y="238744"/>
                            <a:ext cx="629361" cy="707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6" w:lineRule="exact"/>
                                <w:ind w:left="0" w:right="0" w:firstLine="0"/>
                                <w:jc w:val="both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35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36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8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57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6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38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8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72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1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302" name="Freeform 3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71577</wp:posOffset>
                  </wp:positionH>
                  <wp:positionV relativeFrom="paragraph">
                    <wp:posOffset>49768</wp:posOffset>
                  </wp:positionV>
                  <wp:extent cx="2570098" cy="1198583"/>
                  <wp:effectExtent l="0" t="0" r="0" b="0"/>
                  <wp:wrapNone/>
                  <wp:docPr id="303" name="Freeform 30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822957" y="49768"/>
                            <a:ext cx="2455798" cy="10842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7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(Elective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II)   (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ELECT ANY 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O)  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Pr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cess Opti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ization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Indus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rial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etallurgy /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Bio-ma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erials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11" w:after="0" w:line="295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Chemical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h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racterization of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erials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HM/OC cour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es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99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246888</wp:posOffset>
                  </wp:positionH>
                  <wp:positionV relativeFrom="paragraph">
                    <wp:posOffset>238744</wp:posOffset>
                  </wp:positionV>
                  <wp:extent cx="289560" cy="1009607"/>
                  <wp:effectExtent l="0" t="0" r="0" b="0"/>
                  <wp:wrapNone/>
                  <wp:docPr id="304" name="Freeform 30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96560" y="238744"/>
                            <a:ext cx="175260" cy="8953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6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0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05" name="Freeform 3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35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306" name="Freeform 3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169240</wp:posOffset>
                  </wp:positionH>
                  <wp:positionV relativeFrom="paragraph">
                    <wp:posOffset>238744</wp:posOffset>
                  </wp:positionV>
                  <wp:extent cx="452628" cy="1009607"/>
                  <wp:effectExtent l="0" t="0" r="0" b="0"/>
                  <wp:wrapNone/>
                  <wp:docPr id="307" name="Freeform 30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548629" y="238744"/>
                            <a:ext cx="338328" cy="89530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6" w:lineRule="exact"/>
                                <w:ind w:left="0" w:right="0" w:firstLine="0"/>
                                <w:jc w:val="both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6" w:after="0" w:line="240" w:lineRule="auto"/>
              <w:ind w:left="403" w:right="399" w:firstLine="0"/>
              <w:jc w:val="right"/>
            </w:pPr>
            <w:r>
              <w:drawing>
                <wp:anchor simplePos="0" relativeHeight="251658737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17</wp:posOffset>
                  </wp:positionV>
                  <wp:extent cx="6095" cy="6096"/>
                  <wp:effectExtent l="0" t="0" r="0" b="0"/>
                  <wp:wrapNone/>
                  <wp:docPr id="308" name="Freeform 3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96" w:lineRule="exact"/>
              <w:ind w:left="222" w:right="96" w:firstLine="242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HM/O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</w:tr>
      <w:tr>
        <w:trPr>
          <w:trHeight w:hRule="exact" w:val="287"/>
        </w:trPr>
        <w:tc>
          <w:tcPr>
            <w:tcW w:w="126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6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09" name="Freeform 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65" behindDoc="0" locked="0" layoutInCell="1" allowOverlap="1">
                  <wp:simplePos x="0" y="0"/>
                  <wp:positionH relativeFrom="page">
                    <wp:posOffset>800049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10" name="Freeform 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7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112" w:right="-18" w:firstLine="0"/>
            </w:pPr>
            <w:r>
              <w:drawing>
                <wp:anchor simplePos="0" relativeHeight="251658767" behindDoc="0" locked="0" layoutInCell="1" allowOverlap="1">
                  <wp:simplePos x="0" y="0"/>
                  <wp:positionH relativeFrom="page">
                    <wp:posOffset>2998292</wp:posOffset>
                  </wp:positionH>
                  <wp:positionV relativeFrom="line">
                    <wp:posOffset>143</wp:posOffset>
                  </wp:positionV>
                  <wp:extent cx="6097" cy="6096"/>
                  <wp:effectExtent l="0" t="0" r="0" b="0"/>
                  <wp:wrapNone/>
                  <wp:docPr id="311" name="Freeform 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Total Cre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its    </w:t>
            </w:r>
            <w:r/>
          </w:p>
        </w:tc>
        <w:tc>
          <w:tcPr>
            <w:tcW w:w="99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38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21  </w:t>
            </w:r>
            <w:r/>
          </w:p>
        </w:tc>
        <w:tc>
          <w:tcPr>
            <w:tcW w:w="10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6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12" name="Freeform 3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71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paragraph">
                    <wp:posOffset>0</wp:posOffset>
                  </wp:positionV>
                  <wp:extent cx="6097" cy="6096"/>
                  <wp:effectExtent l="0" t="0" r="0" b="0"/>
                  <wp:wrapNone/>
                  <wp:docPr id="313" name="Freeform 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73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paragraph">
                    <wp:posOffset>0</wp:posOffset>
                  </wp:positionV>
                  <wp:extent cx="6095" cy="6096"/>
                  <wp:effectExtent l="0" t="0" r="0" b="0"/>
                  <wp:wrapNone/>
                  <wp:docPr id="314" name="Freeform 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76" behindDoc="0" locked="0" layoutInCell="1" allowOverlap="1">
            <wp:simplePos x="0" y="0"/>
            <wp:positionH relativeFrom="page">
              <wp:posOffset>951280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315" name="Freeform 3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5" behindDoc="0" locked="0" layoutInCell="1" allowOverlap="1">
            <wp:simplePos x="0" y="0"/>
            <wp:positionH relativeFrom="page">
              <wp:posOffset>951280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79" behindDoc="0" locked="0" layoutInCell="1" allowOverlap="1">
            <wp:simplePos x="0" y="0"/>
            <wp:positionH relativeFrom="page">
              <wp:posOffset>1751329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317" name="Freeform 3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2" behindDoc="0" locked="0" layoutInCell="1" allowOverlap="1">
            <wp:simplePos x="0" y="0"/>
            <wp:positionH relativeFrom="page">
              <wp:posOffset>4749672</wp:posOffset>
            </wp:positionH>
            <wp:positionV relativeFrom="paragraph">
              <wp:posOffset>-6224</wp:posOffset>
            </wp:positionV>
            <wp:extent cx="6097" cy="6097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5" behindDoc="0" locked="0" layoutInCell="1" allowOverlap="1">
            <wp:simplePos x="0" y="0"/>
            <wp:positionH relativeFrom="page">
              <wp:posOffset>5379465</wp:posOffset>
            </wp:positionH>
            <wp:positionV relativeFrom="paragraph">
              <wp:posOffset>-6224</wp:posOffset>
            </wp:positionV>
            <wp:extent cx="6096" cy="6097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7"/>
                    </a:xfrm>
                    <a:custGeom>
                      <a:rect l="l" t="t" r="r" b="b"/>
                      <a:pathLst>
                        <a:path w="6096" h="6097">
                          <a:moveTo>
                            <a:pt x="0" y="6097"/>
                          </a:moveTo>
                          <a:lnTo>
                            <a:pt x="6096" y="6097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8" behindDoc="0" locked="0" layoutInCell="1" allowOverlap="1">
            <wp:simplePos x="0" y="0"/>
            <wp:positionH relativeFrom="page">
              <wp:posOffset>6016497</wp:posOffset>
            </wp:positionH>
            <wp:positionV relativeFrom="paragraph">
              <wp:posOffset>-6224</wp:posOffset>
            </wp:positionV>
            <wp:extent cx="6097" cy="6097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7"/>
                    </a:xfrm>
                    <a:custGeom>
                      <a:rect l="l" t="t" r="r" b="b"/>
                      <a:pathLst>
                        <a:path w="6097" h="6097">
                          <a:moveTo>
                            <a:pt x="0" y="6097"/>
                          </a:moveTo>
                          <a:lnTo>
                            <a:pt x="6097" y="6097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2" behindDoc="0" locked="0" layoutInCell="1" allowOverlap="1">
            <wp:simplePos x="0" y="0"/>
            <wp:positionH relativeFrom="page">
              <wp:posOffset>6816852</wp:posOffset>
            </wp:positionH>
            <wp:positionV relativeFrom="paragraph">
              <wp:posOffset>-6224</wp:posOffset>
            </wp:positionV>
            <wp:extent cx="6095" cy="6097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1" behindDoc="0" locked="0" layoutInCell="1" allowOverlap="1">
            <wp:simplePos x="0" y="0"/>
            <wp:positionH relativeFrom="page">
              <wp:posOffset>6816852</wp:posOffset>
            </wp:positionH>
            <wp:positionV relativeFrom="paragraph">
              <wp:posOffset>-6224</wp:posOffset>
            </wp:positionV>
            <wp:extent cx="6095" cy="6097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7"/>
                    </a:xfrm>
                    <a:custGeom>
                      <a:rect l="l" t="t" r="r" b="b"/>
                      <a:pathLst>
                        <a:path w="6095" h="6097">
                          <a:moveTo>
                            <a:pt x="0" y="6097"/>
                          </a:moveTo>
                          <a:lnTo>
                            <a:pt x="6095" y="609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7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3" w:lineRule="exact"/>
        <w:ind w:left="920" w:right="0" w:firstLine="0"/>
      </w:pPr>
      <w:r/>
      <w:r>
        <w:rPr lang="en-US" sz="24" baseline="0" dirty="0">
          <w:jc w:val="left"/>
          <w:rFonts w:ascii="Palatino Linotype" w:hAnsi="Palatino Linotype" w:cs="Palatino Linotype"/>
          <w:b/>
          <w:bCs/>
          <w:color w:val="000000"/>
          <w:sz w:val="24"/>
          <w:szCs w:val="24"/>
        </w:rPr>
        <w:t>VI Semester B. Tech. (MME)  </w:t>
      </w:r>
      <w:r/>
    </w:p>
    <w:p>
      <w:pPr>
        <w:spacing w:after="2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560" w:tblpY="-270"/>
        <w:tblOverlap w:val="never"/>
        "
        <w:tblW w:w="9075" w:type="dxa"/>
        <w:tblLook w:val="04A0" w:firstRow="1" w:lastRow="0" w:firstColumn="1" w:lastColumn="0" w:noHBand="0" w:noVBand="1"/>
      </w:tblPr>
      <w:tblGrid>
        <w:gridCol w:w="1442"/>
        <w:gridCol w:w="4412"/>
        <w:gridCol w:w="989"/>
        <w:gridCol w:w="1080"/>
        <w:gridCol w:w="1171"/>
      </w:tblGrid>
      <w:tr>
        <w:trPr>
          <w:trHeight w:hRule="exact" w:val="224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4" w:right="-18" w:firstLine="0"/>
            </w:pPr>
            <w:r>
              <w:drawing>
                <wp:anchor simplePos="0" relativeHeight="251658830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323" name="Freeform 3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9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324" name="Freeform 3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2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325" name="Freeform 3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Course Code  </w:t>
            </w: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04" w:right="-18" w:firstLine="0"/>
            </w:pPr>
            <w:r>
              <w:drawing>
                <wp:anchor simplePos="0" relativeHeight="251658834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326" name="Freeform 3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Course Title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1" w:right="-18" w:firstLine="0"/>
            </w:pPr>
            <w:r/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Credits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17" w:right="-18" w:firstLine="0"/>
            </w:pPr>
            <w:r>
              <w:drawing>
                <wp:anchor simplePos="0" relativeHeight="25165883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327" name="Freeform 3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8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-47397</wp:posOffset>
                  </wp:positionV>
                  <wp:extent cx="9144" cy="9144"/>
                  <wp:effectExtent l="0" t="0" r="0" b="0"/>
                  <wp:wrapNone/>
                  <wp:docPr id="328" name="Freeform 3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L-T-P  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21" w:right="-18" w:firstLine="0"/>
            </w:pPr>
            <w:r>
              <w:drawing>
                <wp:anchor simplePos="0" relativeHeight="251658841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-47397</wp:posOffset>
                  </wp:positionV>
                  <wp:extent cx="9143" cy="9144"/>
                  <wp:effectExtent l="0" t="0" r="0" b="0"/>
                  <wp:wrapNone/>
                  <wp:docPr id="329" name="Freeform 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40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-47397</wp:posOffset>
                  </wp:positionV>
                  <wp:extent cx="9143" cy="9144"/>
                  <wp:effectExtent l="0" t="0" r="0" b="0"/>
                  <wp:wrapNone/>
                  <wp:docPr id="330" name="Freeform 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Catego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y  </w:t>
            </w:r>
          </w:p>
        </w:tc>
      </w:tr>
      <w:tr>
        <w:trPr>
          <w:trHeight w:hRule="exact" w:val="292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1" w:right="-18" w:firstLine="0"/>
            </w:pPr>
            <w:r>
              <w:drawing>
                <wp:anchor simplePos="0" relativeHeight="251658875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-36942</wp:posOffset>
                  </wp:positionV>
                  <wp:extent cx="9144" cy="9144"/>
                  <wp:effectExtent l="0" t="0" r="0" b="0"/>
                  <wp:wrapNone/>
                  <wp:docPr id="331" name="Freeform 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7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-36942</wp:posOffset>
                  </wp:positionV>
                  <wp:extent cx="9144" cy="9144"/>
                  <wp:effectExtent l="0" t="0" r="0" b="0"/>
                  <wp:wrapNone/>
                  <wp:docPr id="332" name="Freeform 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4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5" w:right="-18" w:firstLine="0"/>
            </w:pPr>
            <w:r>
              <w:drawing>
                <wp:anchor simplePos="0" relativeHeight="251658879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-36942</wp:posOffset>
                  </wp:positionV>
                  <wp:extent cx="9144" cy="9144"/>
                  <wp:effectExtent l="0" t="0" r="0" b="0"/>
                  <wp:wrapNone/>
                  <wp:docPr id="333" name="Freeform 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Characterizati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n of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07" w:right="-18" w:firstLine="0"/>
            </w:pPr>
            <w:r>
              <w:drawing>
                <wp:anchor simplePos="0" relativeHeight="25165888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-36942</wp:posOffset>
                  </wp:positionV>
                  <wp:extent cx="9144" cy="9144"/>
                  <wp:effectExtent l="0" t="0" r="0" b="0"/>
                  <wp:wrapNone/>
                  <wp:docPr id="334" name="Freeform 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83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-36942</wp:posOffset>
                  </wp:positionV>
                  <wp:extent cx="9144" cy="9144"/>
                  <wp:effectExtent l="0" t="0" r="0" b="0"/>
                  <wp:wrapNone/>
                  <wp:docPr id="335" name="Freeform 3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427" w:right="-18" w:firstLine="0"/>
            </w:pPr>
            <w:r>
              <w:drawing>
                <wp:anchor simplePos="0" relativeHeight="251658885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-36942</wp:posOffset>
                  </wp:positionV>
                  <wp:extent cx="9143" cy="9144"/>
                  <wp:effectExtent l="0" t="0" r="0" b="0"/>
                  <wp:wrapNone/>
                  <wp:docPr id="336" name="Freeform 3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1" w:right="-18" w:firstLine="0"/>
            </w:pPr>
            <w:r>
              <w:drawing>
                <wp:anchor simplePos="0" relativeHeight="251658918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337" name="Freeform 3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0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338" name="Freeform 3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4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5" w:right="-18" w:firstLine="0"/>
            </w:pPr>
            <w:r>
              <w:drawing>
                <wp:anchor simplePos="0" relativeHeight="251658922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339" name="Freeform 3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Characterizati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n of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Lab.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07" w:right="-18" w:firstLine="0"/>
            </w:pPr>
            <w:r>
              <w:drawing>
                <wp:anchor simplePos="0" relativeHeight="251658924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340" name="Freeform 3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6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-36941</wp:posOffset>
                  </wp:positionV>
                  <wp:extent cx="9144" cy="9144"/>
                  <wp:effectExtent l="0" t="0" r="0" b="0"/>
                  <wp:wrapNone/>
                  <wp:docPr id="341" name="Freeform 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427" w:right="-18" w:firstLine="0"/>
            </w:pPr>
            <w:r>
              <w:drawing>
                <wp:anchor simplePos="0" relativeHeight="251658928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-36941</wp:posOffset>
                  </wp:positionV>
                  <wp:extent cx="9143" cy="9144"/>
                  <wp:effectExtent l="0" t="0" r="0" b="0"/>
                  <wp:wrapNone/>
                  <wp:docPr id="342" name="Freeform 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1" w:right="-18" w:firstLine="0"/>
            </w:pPr>
            <w:r>
              <w:drawing>
                <wp:anchor simplePos="0" relativeHeight="251658961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43" name="Freeform 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63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44" name="Freeform 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36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5" w:right="-18" w:firstLine="0"/>
            </w:pPr>
            <w:r>
              <w:drawing>
                <wp:anchor simplePos="0" relativeHeight="251658965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45" name="Freeform 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Steel Mak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ng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echnolo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y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04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07" w:right="-18" w:firstLine="0"/>
            </w:pPr>
            <w:r>
              <w:drawing>
                <wp:anchor simplePos="0" relativeHeight="251658967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46" name="Freeform 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69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47" name="Freeform 3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3-1-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427" w:right="-18" w:firstLine="0"/>
            </w:pPr>
            <w:r>
              <w:drawing>
                <wp:anchor simplePos="0" relativeHeight="251658971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-36940</wp:posOffset>
                  </wp:positionV>
                  <wp:extent cx="9143" cy="9144"/>
                  <wp:effectExtent l="0" t="0" r="0" b="0"/>
                  <wp:wrapNone/>
                  <wp:docPr id="348" name="Freeform 3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587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1" w:right="-18" w:firstLine="0"/>
            </w:pPr>
            <w:r>
              <w:drawing>
                <wp:anchor simplePos="0" relativeHeight="251659005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49" name="Freeform 3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07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50" name="Freeform 3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5" w:right="-18" w:firstLine="0"/>
            </w:pPr>
            <w:r>
              <w:drawing>
                <wp:anchor simplePos="0" relativeHeight="251659009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-36940</wp:posOffset>
                  </wp:positionV>
                  <wp:extent cx="9144" cy="9144"/>
                  <wp:effectExtent l="0" t="0" r="0" b="0"/>
                  <wp:wrapNone/>
                  <wp:docPr id="351" name="Freeform 3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Solidificati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Pro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ing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&amp; 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vanced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40" w:lineRule="auto"/>
              <w:ind w:left="11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Foundry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echnology  </w:t>
            </w:r>
            <w:r/>
          </w:p>
        </w:tc>
        <w:tc>
          <w:tcPr>
            <w:tcW w:w="98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248411</wp:posOffset>
                  </wp:positionH>
                  <wp:positionV relativeFrom="paragraph">
                    <wp:posOffset>52815</wp:posOffset>
                  </wp:positionV>
                  <wp:extent cx="1693544" cy="256751"/>
                  <wp:effectExtent l="0" t="0" r="0" b="0"/>
                  <wp:wrapNone/>
                  <wp:docPr id="352" name="Freeform 35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66080" y="52815"/>
                            <a:ext cx="1579244" cy="142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905"/>
                                  <w:tab w:val="left" w:pos="2105"/>
                                </w:tabs>
                                <w:spacing w:before="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DC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1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0</wp:posOffset>
                  </wp:positionV>
                  <wp:extent cx="9144" cy="9144"/>
                  <wp:effectExtent l="0" t="0" r="0" b="0"/>
                  <wp:wrapNone/>
                  <wp:docPr id="353" name="Freeform 3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13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paragraph">
                    <wp:posOffset>0</wp:posOffset>
                  </wp:positionV>
                  <wp:extent cx="9144" cy="9144"/>
                  <wp:effectExtent l="0" t="0" r="0" b="0"/>
                  <wp:wrapNone/>
                  <wp:docPr id="354" name="Freeform 3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7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15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paragraph">
                    <wp:posOffset>0</wp:posOffset>
                  </wp:positionV>
                  <wp:extent cx="9143" cy="9144"/>
                  <wp:effectExtent l="0" t="0" r="0" b="0"/>
                  <wp:wrapNone/>
                  <wp:docPr id="355" name="Freeform 3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90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81" w:right="-18" w:firstLine="0"/>
            </w:pPr>
            <w:r>
              <w:drawing>
                <wp:anchor simplePos="0" relativeHeight="251659050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56" name="Freeform 3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2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57" name="Freeform 3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115" w:right="-18" w:firstLine="0"/>
            </w:pPr>
            <w:r>
              <w:drawing>
                <wp:anchor simplePos="0" relativeHeight="251659054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Solidificati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Pro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ing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&amp; 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vanced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35" w:right="1700" w:firstLine="0"/>
              <w:jc w:val="right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Foundry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echnology 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b.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37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01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307" w:right="-18" w:firstLine="0"/>
            </w:pPr>
            <w:r>
              <w:drawing>
                <wp:anchor simplePos="0" relativeHeight="25165905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8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427" w:right="-18" w:firstLine="0"/>
            </w:pPr>
            <w:r>
              <w:drawing>
                <wp:anchor simplePos="0" relativeHeight="251659060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524</wp:posOffset>
                  </wp:positionV>
                  <wp:extent cx="9143" cy="9144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884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5" w:lineRule="exact"/>
              <w:ind w:left="81" w:right="253" w:firstLine="0"/>
              <w:jc w:val="both"/>
            </w:pPr>
            <w:r>
              <w:drawing>
                <wp:anchor simplePos="0" relativeHeight="251659134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-491</wp:posOffset>
                  </wp:positionV>
                  <wp:extent cx="9144" cy="9144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36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-491</wp:posOffset>
                  </wp:positionV>
                  <wp:extent cx="9144" cy="9144"/>
                  <wp:effectExtent l="0" t="0" r="0" b="0"/>
                  <wp:wrapNone/>
                  <wp:docPr id="363" name="Freeform 3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97" w:lineRule="exact"/>
              <w:ind w:left="95" w:right="1633" w:firstLine="0"/>
            </w:pPr>
            <w:r>
              <w:drawing>
                <wp:anchor simplePos="0" relativeHeight="251659138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-110</wp:posOffset>
                  </wp:positionV>
                  <wp:extent cx="9144" cy="9144"/>
                  <wp:effectExtent l="0" t="0" r="0" b="0"/>
                  <wp:wrapNone/>
                  <wp:docPr id="364" name="Freeform 3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(Elective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V) (ANY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ONE)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Joining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 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erials /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Light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etal Alloys / 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5" w:lineRule="exact"/>
              <w:ind w:left="371" w:right="224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5" w:lineRule="exact"/>
              <w:ind w:left="287" w:right="142" w:firstLine="0"/>
              <w:jc w:val="both"/>
            </w:pPr>
            <w:r>
              <w:drawing>
                <wp:anchor simplePos="0" relativeHeight="251659140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-491</wp:posOffset>
                  </wp:positionV>
                  <wp:extent cx="9144" cy="9144"/>
                  <wp:effectExtent l="0" t="0" r="0" b="0"/>
                  <wp:wrapNone/>
                  <wp:docPr id="365" name="Freeform 3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42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-491</wp:posOffset>
                  </wp:positionV>
                  <wp:extent cx="9144" cy="9144"/>
                  <wp:effectExtent l="0" t="0" r="0" b="0"/>
                  <wp:wrapNone/>
                  <wp:docPr id="366" name="Freeform 3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5" w:lineRule="exact"/>
              <w:ind w:left="419" w:right="274" w:firstLine="0"/>
              <w:jc w:val="both"/>
            </w:pPr>
            <w:r>
              <w:drawing>
                <wp:anchor simplePos="0" relativeHeight="251659144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-32241</wp:posOffset>
                  </wp:positionV>
                  <wp:extent cx="9143" cy="9144"/>
                  <wp:effectExtent l="0" t="0" r="0" b="0"/>
                  <wp:wrapNone/>
                  <wp:docPr id="367" name="Freeform 3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</w:tc>
      </w:tr>
      <w:tr>
        <w:trPr>
          <w:trHeight w:hRule="exact" w:val="884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7" w:lineRule="exact"/>
              <w:ind w:left="81" w:right="255" w:firstLine="0"/>
              <w:jc w:val="both"/>
            </w:pPr>
            <w:r>
              <w:drawing>
                <wp:anchor simplePos="0" relativeHeight="251659192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143</wp:posOffset>
                  </wp:positionV>
                  <wp:extent cx="9144" cy="9144"/>
                  <wp:effectExtent l="0" t="0" r="0" b="0"/>
                  <wp:wrapNone/>
                  <wp:docPr id="368" name="Freeform 3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4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143</wp:posOffset>
                  </wp:positionV>
                  <wp:extent cx="9144" cy="9144"/>
                  <wp:effectExtent l="0" t="0" r="0" b="0"/>
                  <wp:wrapNone/>
                  <wp:docPr id="369" name="Freeform 3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95" w:right="0" w:firstLine="0"/>
            </w:pPr>
            <w:r>
              <w:drawing>
                <wp:anchor simplePos="0" relativeHeight="251659196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70" name="Freeform 3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(Elective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V) LAB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3" w:after="0" w:line="297" w:lineRule="exact"/>
              <w:ind w:left="95" w:right="1626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Joining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 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erials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ab.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/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Light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etal Alloys Lab. 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37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01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307" w:right="-18" w:firstLine="0"/>
            </w:pPr>
            <w:r>
              <w:drawing>
                <wp:anchor simplePos="0" relativeHeight="251659198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71" name="Freeform 3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00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524</wp:posOffset>
                  </wp:positionV>
                  <wp:extent cx="9144" cy="9144"/>
                  <wp:effectExtent l="0" t="0" r="0" b="0"/>
                  <wp:wrapNone/>
                  <wp:docPr id="372" name="Freeform 3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4" w:after="0" w:line="240" w:lineRule="auto"/>
              <w:ind w:left="440" w:right="-18" w:firstLine="0"/>
            </w:pPr>
            <w:r>
              <w:drawing>
                <wp:anchor simplePos="0" relativeHeight="251659202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524</wp:posOffset>
                  </wp:positionV>
                  <wp:extent cx="9143" cy="9144"/>
                  <wp:effectExtent l="0" t="0" r="0" b="0"/>
                  <wp:wrapNone/>
                  <wp:docPr id="373" name="Freeform 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</w:tc>
      </w:tr>
      <w:tr>
        <w:trPr>
          <w:trHeight w:hRule="exact" w:val="1182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7" w:lineRule="exact"/>
              <w:ind w:left="81" w:right="253" w:firstLine="0"/>
              <w:jc w:val="both"/>
            </w:pPr>
            <w:r>
              <w:drawing>
                <wp:anchor simplePos="0" relativeHeight="251659300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143</wp:posOffset>
                  </wp:positionV>
                  <wp:extent cx="9144" cy="9145"/>
                  <wp:effectExtent l="0" t="0" r="0" b="0"/>
                  <wp:wrapNone/>
                  <wp:docPr id="374" name="Freeform 3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02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143</wp:posOffset>
                  </wp:positionV>
                  <wp:extent cx="9144" cy="9145"/>
                  <wp:effectExtent l="0" t="0" r="0" b="0"/>
                  <wp:wrapNone/>
                  <wp:docPr id="375" name="Freeform 3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4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6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6" w:after="0" w:line="240" w:lineRule="auto"/>
              <w:ind w:left="95" w:right="0" w:firstLine="0"/>
            </w:pPr>
            <w:r>
              <w:drawing>
                <wp:anchor simplePos="0" relativeHeight="251659304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270</wp:posOffset>
                  </wp:positionV>
                  <wp:extent cx="9144" cy="9145"/>
                  <wp:effectExtent l="0" t="0" r="0" b="0"/>
                  <wp:wrapNone/>
                  <wp:docPr id="376" name="Freeform 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(Elective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V)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(S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LECT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ANY TWO)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97" w:lineRule="exact"/>
              <w:ind w:left="95" w:right="132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Alloy 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eels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&amp;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perat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re Alloys/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rticula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echn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logy/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Sem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conduct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echnol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gy/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7" w:lineRule="exact"/>
              <w:ind w:left="371" w:right="224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7" w:lineRule="exact"/>
              <w:ind w:left="287" w:right="142" w:firstLine="0"/>
              <w:jc w:val="both"/>
            </w:pPr>
            <w:r>
              <w:drawing>
                <wp:anchor simplePos="0" relativeHeight="25165930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143</wp:posOffset>
                  </wp:positionV>
                  <wp:extent cx="9144" cy="9145"/>
                  <wp:effectExtent l="0" t="0" r="0" b="0"/>
                  <wp:wrapNone/>
                  <wp:docPr id="377" name="Freeform 3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08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143</wp:posOffset>
                  </wp:positionV>
                  <wp:extent cx="9144" cy="9145"/>
                  <wp:effectExtent l="0" t="0" r="0" b="0"/>
                  <wp:wrapNone/>
                  <wp:docPr id="378" name="Freeform 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2" w:line="297" w:lineRule="exact"/>
              <w:ind w:left="419" w:right="274" w:firstLine="0"/>
              <w:jc w:val="both"/>
            </w:pPr>
            <w:r>
              <w:drawing>
                <wp:anchor simplePos="0" relativeHeight="251659310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-30972</wp:posOffset>
                  </wp:positionV>
                  <wp:extent cx="9143" cy="9145"/>
                  <wp:effectExtent l="0" t="0" r="0" b="0"/>
                  <wp:wrapNone/>
                  <wp:docPr id="379" name="Freeform 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5"/>
                          </a:xfrm>
                          <a:custGeom>
                            <a:rect l="l" t="t" r="r" b="b"/>
                            <a:pathLst>
                              <a:path w="9143" h="9145">
                                <a:moveTo>
                                  <a:pt x="0" y="9145"/>
                                </a:moveTo>
                                <a:lnTo>
                                  <a:pt x="9143" y="9145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drawing>
                <wp:anchor simplePos="0" relativeHeight="251659313" behindDoc="0" locked="0" layoutInCell="1" allowOverlap="1">
                  <wp:simplePos x="0" y="0"/>
                  <wp:positionH relativeFrom="page">
                    <wp:posOffset>-5040834</wp:posOffset>
                  </wp:positionH>
                  <wp:positionV relativeFrom="line">
                    <wp:posOffset>144416</wp:posOffset>
                  </wp:positionV>
                  <wp:extent cx="9144" cy="9143"/>
                  <wp:effectExtent l="0" t="0" r="0" b="0"/>
                  <wp:wrapNone/>
                  <wp:docPr id="380" name="Freeform 3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2" behindDoc="0" locked="0" layoutInCell="1" allowOverlap="1">
                  <wp:simplePos x="0" y="0"/>
                  <wp:positionH relativeFrom="page">
                    <wp:posOffset>-5040834</wp:posOffset>
                  </wp:positionH>
                  <wp:positionV relativeFrom="line">
                    <wp:posOffset>144416</wp:posOffset>
                  </wp:positionV>
                  <wp:extent cx="9144" cy="9143"/>
                  <wp:effectExtent l="0" t="0" r="0" b="0"/>
                  <wp:wrapNone/>
                  <wp:docPr id="381" name="Freeform 3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6" behindDoc="0" locked="0" layoutInCell="1" allowOverlap="1">
                  <wp:simplePos x="0" y="0"/>
                  <wp:positionH relativeFrom="page">
                    <wp:posOffset>-4115816</wp:posOffset>
                  </wp:positionH>
                  <wp:positionV relativeFrom="line">
                    <wp:posOffset>144416</wp:posOffset>
                  </wp:positionV>
                  <wp:extent cx="9144" cy="9143"/>
                  <wp:effectExtent l="0" t="0" r="0" b="0"/>
                  <wp:wrapNone/>
                  <wp:docPr id="382" name="Freeform 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9" behindDoc="0" locked="0" layoutInCell="1" allowOverlap="1">
                  <wp:simplePos x="0" y="0"/>
                  <wp:positionH relativeFrom="page">
                    <wp:posOffset>-1314069</wp:posOffset>
                  </wp:positionH>
                  <wp:positionV relativeFrom="line">
                    <wp:posOffset>144416</wp:posOffset>
                  </wp:positionV>
                  <wp:extent cx="9144" cy="9143"/>
                  <wp:effectExtent l="0" t="0" r="0" b="0"/>
                  <wp:wrapNone/>
                  <wp:docPr id="383" name="Freeform 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2" behindDoc="0" locked="0" layoutInCell="1" allowOverlap="1">
                  <wp:simplePos x="0" y="0"/>
                  <wp:positionH relativeFrom="page">
                    <wp:posOffset>-685800</wp:posOffset>
                  </wp:positionH>
                  <wp:positionV relativeFrom="line">
                    <wp:posOffset>144416</wp:posOffset>
                  </wp:positionV>
                  <wp:extent cx="9144" cy="9143"/>
                  <wp:effectExtent l="0" t="0" r="0" b="0"/>
                  <wp:wrapNone/>
                  <wp:docPr id="384" name="Freeform 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144416</wp:posOffset>
                  </wp:positionV>
                  <wp:extent cx="9144" cy="9143"/>
                  <wp:effectExtent l="0" t="0" r="0" b="0"/>
                  <wp:wrapNone/>
                  <wp:docPr id="385" name="Freeform 3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9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144416</wp:posOffset>
                  </wp:positionV>
                  <wp:extent cx="9143" cy="9143"/>
                  <wp:effectExtent l="0" t="0" r="0" b="0"/>
                  <wp:wrapNone/>
                  <wp:docPr id="386" name="Freeform 3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3"/>
                          </a:xfrm>
                          <a:custGeom>
                            <a:rect l="l" t="t" r="r" b="b"/>
                            <a:pathLst>
                              <a:path w="9143" h="9143">
                                <a:moveTo>
                                  <a:pt x="0" y="9143"/>
                                </a:move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8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144416</wp:posOffset>
                  </wp:positionV>
                  <wp:extent cx="9143" cy="9143"/>
                  <wp:effectExtent l="0" t="0" r="0" b="0"/>
                  <wp:wrapNone/>
                  <wp:docPr id="387" name="Freeform 3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3"/>
                          </a:xfrm>
                          <a:custGeom>
                            <a:rect l="l" t="t" r="r" b="b"/>
                            <a:pathLst>
                              <a:path w="9143" h="9143">
                                <a:moveTo>
                                  <a:pt x="0" y="9143"/>
                                </a:move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9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</w:pP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560" w:tblpY="-270"/>
        <w:tblOverlap w:val="never"/>
        "
        <w:tblW w:w="9075" w:type="dxa"/>
        <w:tblLook w:val="04A0" w:firstRow="1" w:lastRow="0" w:firstColumn="1" w:lastColumn="0" w:noHBand="0" w:noVBand="1"/>
      </w:tblPr>
      <w:tblGrid>
        <w:gridCol w:w="1442"/>
        <w:gridCol w:w="4412"/>
        <w:gridCol w:w="989"/>
        <w:gridCol w:w="1080"/>
        <w:gridCol w:w="1171"/>
      </w:tblGrid>
      <w:tr>
        <w:trPr>
          <w:trHeight w:hRule="exact" w:val="870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97" w:lineRule="exact"/>
              <w:ind w:left="81" w:right="253" w:firstLine="0"/>
            </w:pPr>
            <w:r>
              <w:drawing>
                <wp:anchor simplePos="0" relativeHeight="251658292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-9255</wp:posOffset>
                  </wp:positionV>
                  <wp:extent cx="9144" cy="9144"/>
                  <wp:effectExtent l="0" t="0" r="0" b="0"/>
                  <wp:wrapNone/>
                  <wp:docPr id="388" name="Freeform 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1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-9255</wp:posOffset>
                  </wp:positionV>
                  <wp:extent cx="9144" cy="9144"/>
                  <wp:effectExtent l="0" t="0" r="0" b="0"/>
                  <wp:wrapNone/>
                  <wp:docPr id="389" name="Freeform 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4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-9255</wp:posOffset>
                  </wp:positionV>
                  <wp:extent cx="9144" cy="9144"/>
                  <wp:effectExtent l="0" t="0" r="0" b="0"/>
                  <wp:wrapNone/>
                  <wp:docPr id="390" name="Freeform 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38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MML38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9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9" w:after="0" w:line="240" w:lineRule="auto"/>
              <w:ind w:left="95" w:right="0" w:firstLine="0"/>
            </w:pPr>
            <w:r>
              <w:drawing>
                <wp:anchor simplePos="0" relativeHeight="251658296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-9255</wp:posOffset>
                  </wp:positionV>
                  <wp:extent cx="9144" cy="9144"/>
                  <wp:effectExtent l="0" t="0" r="0" b="0"/>
                  <wp:wrapNone/>
                  <wp:docPr id="391" name="Freeform 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Hy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ro &amp;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lectro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all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rgy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97" w:lineRule="exact"/>
              <w:ind w:left="95" w:right="425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Fin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ncial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neering or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Any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HM/OC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cour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97" w:lineRule="exact"/>
              <w:ind w:left="371" w:right="224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97" w:lineRule="exact"/>
              <w:ind w:left="287" w:right="142" w:firstLine="0"/>
              <w:jc w:val="both"/>
            </w:pPr>
            <w:r>
              <w:drawing>
                <wp:anchor simplePos="0" relativeHeight="251658298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-9255</wp:posOffset>
                  </wp:positionV>
                  <wp:extent cx="9144" cy="9144"/>
                  <wp:effectExtent l="0" t="0" r="0" b="0"/>
                  <wp:wrapNone/>
                  <wp:docPr id="392" name="Freeform 3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0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-9255</wp:posOffset>
                  </wp:positionV>
                  <wp:extent cx="9144" cy="9144"/>
                  <wp:effectExtent l="0" t="0" r="0" b="0"/>
                  <wp:wrapNone/>
                  <wp:docPr id="393" name="Freeform 3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9" w:after="0" w:line="297" w:lineRule="exact"/>
              <w:ind w:left="177" w:right="32" w:firstLine="242"/>
            </w:pPr>
            <w:r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-9255</wp:posOffset>
                  </wp:positionV>
                  <wp:extent cx="9143" cy="9144"/>
                  <wp:effectExtent l="0" t="0" r="0" b="0"/>
                  <wp:wrapNone/>
                  <wp:docPr id="394" name="Freeform 3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2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-9255</wp:posOffset>
                  </wp:positionV>
                  <wp:extent cx="9143" cy="9144"/>
                  <wp:effectExtent l="0" t="0" r="0" b="0"/>
                  <wp:wrapNone/>
                  <wp:docPr id="395" name="Freeform 3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HM/O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</w:tr>
      <w:tr>
        <w:trPr>
          <w:trHeight w:hRule="exact" w:val="291"/>
        </w:trPr>
        <w:tc>
          <w:tcPr>
            <w:tcW w:w="144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29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paragraph">
                    <wp:posOffset>-1</wp:posOffset>
                  </wp:positionV>
                  <wp:extent cx="9144" cy="9144"/>
                  <wp:effectExtent l="0" t="0" r="0" b="0"/>
                  <wp:wrapNone/>
                  <wp:docPr id="396" name="Freeform 3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1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paragraph">
                    <wp:posOffset>-1</wp:posOffset>
                  </wp:positionV>
                  <wp:extent cx="9144" cy="9144"/>
                  <wp:effectExtent l="0" t="0" r="0" b="0"/>
                  <wp:wrapNone/>
                  <wp:docPr id="397" name="Freeform 3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0" w:line="240" w:lineRule="auto"/>
              <w:ind w:left="115" w:right="-18" w:firstLine="0"/>
            </w:pPr>
            <w:r>
              <w:drawing>
                <wp:anchor simplePos="0" relativeHeight="251658333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-365</wp:posOffset>
                  </wp:positionV>
                  <wp:extent cx="9144" cy="9144"/>
                  <wp:effectExtent l="0" t="0" r="0" b="0"/>
                  <wp:wrapNone/>
                  <wp:docPr id="398" name="Freeform 3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Total Cre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its 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5" w:after="0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22  </w:t>
            </w:r>
            <w:r/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5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paragraph">
                    <wp:posOffset>-1</wp:posOffset>
                  </wp:positionV>
                  <wp:extent cx="9144" cy="9144"/>
                  <wp:effectExtent l="0" t="0" r="0" b="0"/>
                  <wp:wrapNone/>
                  <wp:docPr id="399" name="Freeform 3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7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paragraph">
                    <wp:posOffset>-1</wp:posOffset>
                  </wp:positionV>
                  <wp:extent cx="9144" cy="9144"/>
                  <wp:effectExtent l="0" t="0" r="0" b="0"/>
                  <wp:wrapNone/>
                  <wp:docPr id="400" name="Freeform 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7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339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paragraph">
                    <wp:posOffset>-1</wp:posOffset>
                  </wp:positionV>
                  <wp:extent cx="9143" cy="9144"/>
                  <wp:effectExtent l="0" t="0" r="0" b="0"/>
                  <wp:wrapNone/>
                  <wp:docPr id="401" name="Freeform 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42" behindDoc="0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-9398</wp:posOffset>
            </wp:positionV>
            <wp:extent cx="9144" cy="9144"/>
            <wp:effectExtent l="0" t="0" r="0" b="0"/>
            <wp:wrapNone/>
            <wp:docPr id="402" name="Freeform 4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1" behindDoc="0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-9398</wp:posOffset>
            </wp:positionV>
            <wp:extent cx="9144" cy="9144"/>
            <wp:effectExtent l="0" t="0" r="0" b="0"/>
            <wp:wrapNone/>
            <wp:docPr id="403" name="Freeform 4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0" locked="0" layoutInCell="1" allowOverlap="1">
            <wp:simplePos x="0" y="0"/>
            <wp:positionH relativeFrom="page">
              <wp:posOffset>1915922</wp:posOffset>
            </wp:positionH>
            <wp:positionV relativeFrom="paragraph">
              <wp:posOffset>-9398</wp:posOffset>
            </wp:positionV>
            <wp:extent cx="9144" cy="9144"/>
            <wp:effectExtent l="0" t="0" r="0" b="0"/>
            <wp:wrapNone/>
            <wp:docPr id="404" name="Freeform 4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8" behindDoc="0" locked="0" layoutInCell="1" allowOverlap="1">
            <wp:simplePos x="0" y="0"/>
            <wp:positionH relativeFrom="page">
              <wp:posOffset>4717669</wp:posOffset>
            </wp:positionH>
            <wp:positionV relativeFrom="paragraph">
              <wp:posOffset>-9398</wp:posOffset>
            </wp:positionV>
            <wp:extent cx="9144" cy="9144"/>
            <wp:effectExtent l="0" t="0" r="0" b="0"/>
            <wp:wrapNone/>
            <wp:docPr id="405" name="Freeform 4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1" behindDoc="0" locked="0" layoutInCell="1" allowOverlap="1">
            <wp:simplePos x="0" y="0"/>
            <wp:positionH relativeFrom="page">
              <wp:posOffset>5345938</wp:posOffset>
            </wp:positionH>
            <wp:positionV relativeFrom="paragraph">
              <wp:posOffset>-9398</wp:posOffset>
            </wp:positionV>
            <wp:extent cx="9144" cy="9144"/>
            <wp:effectExtent l="0" t="0" r="0" b="0"/>
            <wp:wrapNone/>
            <wp:docPr id="406" name="Freeform 4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4" behindDoc="0" locked="0" layoutInCell="1" allowOverlap="1">
            <wp:simplePos x="0" y="0"/>
            <wp:positionH relativeFrom="page">
              <wp:posOffset>6031738</wp:posOffset>
            </wp:positionH>
            <wp:positionV relativeFrom="paragraph">
              <wp:posOffset>-9398</wp:posOffset>
            </wp:positionV>
            <wp:extent cx="9144" cy="9144"/>
            <wp:effectExtent l="0" t="0" r="0" b="0"/>
            <wp:wrapNone/>
            <wp:docPr id="407" name="Freeform 4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8" behindDoc="0" locked="0" layoutInCell="1" allowOverlap="1">
            <wp:simplePos x="0" y="0"/>
            <wp:positionH relativeFrom="page">
              <wp:posOffset>6775704</wp:posOffset>
            </wp:positionH>
            <wp:positionV relativeFrom="paragraph">
              <wp:posOffset>-9398</wp:posOffset>
            </wp:positionV>
            <wp:extent cx="9143" cy="9144"/>
            <wp:effectExtent l="0" t="0" r="0" b="0"/>
            <wp:wrapNone/>
            <wp:docPr id="408" name="Freeform 4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3" cy="9144"/>
                    </a:xfrm>
                    <a:custGeom>
                      <a:rect l="l" t="t" r="r" b="b"/>
                      <a:pathLst>
                        <a:path w="9143" h="9144">
                          <a:moveTo>
                            <a:pt x="0" y="9144"/>
                          </a:moveTo>
                          <a:lnTo>
                            <a:pt x="9143" y="914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7" behindDoc="0" locked="0" layoutInCell="1" allowOverlap="1">
            <wp:simplePos x="0" y="0"/>
            <wp:positionH relativeFrom="page">
              <wp:posOffset>6775704</wp:posOffset>
            </wp:positionH>
            <wp:positionV relativeFrom="paragraph">
              <wp:posOffset>-9398</wp:posOffset>
            </wp:positionV>
            <wp:extent cx="9143" cy="9144"/>
            <wp:effectExtent l="0" t="0" r="0" b="0"/>
            <wp:wrapNone/>
            <wp:docPr id="409" name="Freeform 4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3" cy="9144"/>
                    </a:xfrm>
                    <a:custGeom>
                      <a:rect l="l" t="t" r="r" b="b"/>
                      <a:pathLst>
                        <a:path w="9143" h="9144">
                          <a:moveTo>
                            <a:pt x="0" y="9144"/>
                          </a:moveTo>
                          <a:lnTo>
                            <a:pt x="9143" y="914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3" w:lineRule="exact"/>
        <w:ind w:left="920" w:right="0" w:firstLine="0"/>
      </w:pPr>
      <w:r/>
      <w:r>
        <w:rPr lang="en-US" sz="24" baseline="0" dirty="0">
          <w:jc w:val="left"/>
          <w:rFonts w:ascii="Palatino Linotype" w:hAnsi="Palatino Linotype" w:cs="Palatino Linotype"/>
          <w:b/>
          <w:bCs/>
          <w:color w:val="000000"/>
          <w:sz w:val="24"/>
          <w:szCs w:val="24"/>
        </w:rPr>
        <w:t>VII Semester B.Tech. (MME)  </w:t>
      </w:r>
      <w:r/>
    </w:p>
    <w:p>
      <w:pPr>
        <w:spacing w:after="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562" w:tblpY="-270"/>
        <w:tblOverlap w:val="never"/>
        "
        <w:tblW w:w="9080" w:type="dxa"/>
        <w:tblLook w:val="04A0" w:firstRow="1" w:lastRow="0" w:firstColumn="1" w:lastColumn="0" w:noHBand="0" w:noVBand="1"/>
      </w:tblPr>
      <w:tblGrid>
        <w:gridCol w:w="1447"/>
        <w:gridCol w:w="4400"/>
        <w:gridCol w:w="989"/>
        <w:gridCol w:w="1003"/>
        <w:gridCol w:w="1260"/>
      </w:tblGrid>
      <w:tr>
        <w:trPr>
          <w:trHeight w:hRule="exact" w:val="222"/>
        </w:trPr>
        <w:tc>
          <w:tcPr>
            <w:tcW w:w="14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2" w:right="-18" w:firstLine="0"/>
            </w:pPr>
            <w:r>
              <w:drawing>
                <wp:anchor simplePos="0" relativeHeight="25165839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410" name="Freeform 4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411" name="Freeform 4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9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line">
                    <wp:posOffset>-42824</wp:posOffset>
                  </wp:positionV>
                  <wp:extent cx="6096" cy="6096"/>
                  <wp:effectExtent l="0" t="0" r="0" b="0"/>
                  <wp:wrapNone/>
                  <wp:docPr id="412" name="Freeform 4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Course Code  </w:t>
            </w:r>
          </w:p>
        </w:tc>
        <w:tc>
          <w:tcPr>
            <w:tcW w:w="44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698" w:right="-18" w:firstLine="0"/>
            </w:pPr>
            <w:r>
              <w:drawing>
                <wp:anchor simplePos="0" relativeHeight="251658401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413" name="Freeform 4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Course Title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0" w:right="-18" w:firstLine="0"/>
            </w:pPr>
            <w:r/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Credits  </w:t>
            </w:r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76" w:right="-18" w:firstLine="0"/>
            </w:pPr>
            <w:r>
              <w:drawing>
                <wp:anchor simplePos="0" relativeHeight="251658403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414" name="Freeform 4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5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-42824</wp:posOffset>
                  </wp:positionV>
                  <wp:extent cx="6097" cy="6096"/>
                  <wp:effectExtent l="0" t="0" r="0" b="0"/>
                  <wp:wrapNone/>
                  <wp:docPr id="415" name="Freeform 4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L-T-P  </w:t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4" w:right="-18" w:firstLine="0"/>
            </w:pPr>
            <w:r>
              <w:drawing>
                <wp:anchor simplePos="0" relativeHeight="251658408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-42824</wp:posOffset>
                  </wp:positionV>
                  <wp:extent cx="6095" cy="6096"/>
                  <wp:effectExtent l="0" t="0" r="0" b="0"/>
                  <wp:wrapNone/>
                  <wp:docPr id="416" name="Freeform 4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07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-42824</wp:posOffset>
                  </wp:positionV>
                  <wp:extent cx="6095" cy="6096"/>
                  <wp:effectExtent l="0" t="0" r="0" b="0"/>
                  <wp:wrapNone/>
                  <wp:docPr id="417" name="Freeform 4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Catego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y  </w:t>
            </w:r>
          </w:p>
        </w:tc>
      </w:tr>
      <w:tr>
        <w:trPr>
          <w:trHeight w:hRule="exact" w:val="287"/>
        </w:trPr>
        <w:tc>
          <w:tcPr>
            <w:tcW w:w="14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1" w:right="-18" w:firstLine="0"/>
            </w:pPr>
            <w:r>
              <w:drawing>
                <wp:anchor simplePos="0" relativeHeight="25165844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-33893</wp:posOffset>
                  </wp:positionV>
                  <wp:extent cx="6096" cy="6096"/>
                  <wp:effectExtent l="0" t="0" r="0" b="0"/>
                  <wp:wrapNone/>
                  <wp:docPr id="418" name="Freeform 4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3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line">
                    <wp:posOffset>-33893</wp:posOffset>
                  </wp:positionV>
                  <wp:extent cx="6096" cy="6096"/>
                  <wp:effectExtent l="0" t="0" r="0" b="0"/>
                  <wp:wrapNone/>
                  <wp:docPr id="419" name="Freeform 4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4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3" w:right="-18" w:firstLine="0"/>
            </w:pPr>
            <w:r>
              <w:drawing>
                <wp:anchor simplePos="0" relativeHeight="251658445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line">
                    <wp:posOffset>-33893</wp:posOffset>
                  </wp:positionV>
                  <wp:extent cx="6097" cy="6096"/>
                  <wp:effectExtent l="0" t="0" r="0" b="0"/>
                  <wp:wrapNone/>
                  <wp:docPr id="420" name="Freeform 4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Structural Me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all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rgy 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8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266" w:right="-18" w:firstLine="0"/>
            </w:pPr>
            <w:r>
              <w:drawing>
                <wp:anchor simplePos="0" relativeHeight="251658447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-33893</wp:posOffset>
                  </wp:positionV>
                  <wp:extent cx="6097" cy="6096"/>
                  <wp:effectExtent l="0" t="0" r="0" b="0"/>
                  <wp:wrapNone/>
                  <wp:docPr id="421" name="Freeform 4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9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-33893</wp:posOffset>
                  </wp:positionV>
                  <wp:extent cx="6097" cy="6096"/>
                  <wp:effectExtent l="0" t="0" r="0" b="0"/>
                  <wp:wrapNone/>
                  <wp:docPr id="422" name="Freeform 4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470" w:right="-18" w:firstLine="0"/>
            </w:pPr>
            <w:r>
              <w:drawing>
                <wp:anchor simplePos="0" relativeHeight="251658451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-33893</wp:posOffset>
                  </wp:positionV>
                  <wp:extent cx="6095" cy="6096"/>
                  <wp:effectExtent l="0" t="0" r="0" b="0"/>
                  <wp:wrapNone/>
                  <wp:docPr id="423" name="Freeform 4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87"/>
        </w:trPr>
        <w:tc>
          <w:tcPr>
            <w:tcW w:w="14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81" w:right="-18" w:firstLine="0"/>
            </w:pPr>
            <w:r>
              <w:drawing>
                <wp:anchor simplePos="0" relativeHeight="25165848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-33893</wp:posOffset>
                  </wp:positionV>
                  <wp:extent cx="6096" cy="6096"/>
                  <wp:effectExtent l="0" t="0" r="0" b="0"/>
                  <wp:wrapNone/>
                  <wp:docPr id="424" name="Freeform 4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86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line">
                    <wp:posOffset>-33893</wp:posOffset>
                  </wp:positionV>
                  <wp:extent cx="6096" cy="6096"/>
                  <wp:effectExtent l="0" t="0" r="0" b="0"/>
                  <wp:wrapNone/>
                  <wp:docPr id="425" name="Freeform 4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4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4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113" w:right="-18" w:firstLine="0"/>
            </w:pPr>
            <w:r>
              <w:drawing>
                <wp:anchor simplePos="0" relativeHeight="251658488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line">
                    <wp:posOffset>-33893</wp:posOffset>
                  </wp:positionV>
                  <wp:extent cx="6097" cy="6096"/>
                  <wp:effectExtent l="0" t="0" r="0" b="0"/>
                  <wp:wrapNone/>
                  <wp:docPr id="426" name="Freeform 4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Structural Me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all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rgy L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b.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38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266" w:right="-18" w:firstLine="0"/>
            </w:pPr>
            <w:r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-33893</wp:posOffset>
                  </wp:positionV>
                  <wp:extent cx="6097" cy="6096"/>
                  <wp:effectExtent l="0" t="0" r="0" b="0"/>
                  <wp:wrapNone/>
                  <wp:docPr id="427" name="Freeform 4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-33893</wp:posOffset>
                  </wp:positionV>
                  <wp:extent cx="6097" cy="6096"/>
                  <wp:effectExtent l="0" t="0" r="0" b="0"/>
                  <wp:wrapNone/>
                  <wp:docPr id="428" name="Freeform 4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5" w:after="0" w:line="240" w:lineRule="auto"/>
              <w:ind w:left="470" w:right="-18" w:firstLine="0"/>
            </w:pPr>
            <w:r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-33893</wp:posOffset>
                  </wp:positionV>
                  <wp:extent cx="6095" cy="6096"/>
                  <wp:effectExtent l="0" t="0" r="0" b="0"/>
                  <wp:wrapNone/>
                  <wp:docPr id="429" name="Freeform 4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583"/>
        </w:trPr>
        <w:tc>
          <w:tcPr>
            <w:tcW w:w="14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81" w:right="-18" w:firstLine="0"/>
            </w:pPr>
            <w:r>
              <w:drawing>
                <wp:anchor simplePos="0" relativeHeight="2516585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-34527</wp:posOffset>
                  </wp:positionV>
                  <wp:extent cx="6096" cy="6096"/>
                  <wp:effectExtent l="0" t="0" r="0" b="0"/>
                  <wp:wrapNone/>
                  <wp:docPr id="430" name="Freeform 4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1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line">
                    <wp:posOffset>-34527</wp:posOffset>
                  </wp:positionV>
                  <wp:extent cx="6096" cy="6096"/>
                  <wp:effectExtent l="0" t="0" r="0" b="0"/>
                  <wp:wrapNone/>
                  <wp:docPr id="431" name="Freeform 4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4" w:after="0" w:line="240" w:lineRule="auto"/>
              <w:ind w:left="113" w:right="-18" w:firstLine="0"/>
            </w:pPr>
            <w:r>
              <w:drawing>
                <wp:anchor simplePos="0" relativeHeight="251658533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line">
                    <wp:posOffset>-34527</wp:posOffset>
                  </wp:positionV>
                  <wp:extent cx="6097" cy="6096"/>
                  <wp:effectExtent l="0" t="0" r="0" b="0"/>
                  <wp:wrapNone/>
                  <wp:docPr id="432" name="Freeform 4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Envir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al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rada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ion of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etallic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113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erials   </w:t>
            </w:r>
            <w:r/>
          </w:p>
        </w:tc>
        <w:tc>
          <w:tcPr>
            <w:tcW w:w="98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246888</wp:posOffset>
                  </wp:positionH>
                  <wp:positionV relativeFrom="paragraph">
                    <wp:posOffset>49768</wp:posOffset>
                  </wp:positionV>
                  <wp:extent cx="1673733" cy="256751"/>
                  <wp:effectExtent l="0" t="0" r="0" b="0"/>
                  <wp:wrapNone/>
                  <wp:docPr id="433" name="Freeform 43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8460" y="49768"/>
                            <a:ext cx="1559433" cy="1424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867"/>
                                  <w:tab w:val="left" w:pos="2074"/>
                                </w:tabs>
                                <w:spacing w:before="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	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DC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0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3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434" name="Freeform 4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7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435" name="Freeform 4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39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paragraph">
                    <wp:posOffset>1</wp:posOffset>
                  </wp:positionV>
                  <wp:extent cx="6095" cy="6096"/>
                  <wp:effectExtent l="0" t="0" r="0" b="0"/>
                  <wp:wrapNone/>
                  <wp:docPr id="436" name="Freeform 4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84"/>
        </w:trPr>
        <w:tc>
          <w:tcPr>
            <w:tcW w:w="14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81" w:right="-18" w:firstLine="0"/>
            </w:pPr>
            <w:r>
              <w:drawing>
                <wp:anchor simplePos="0" relativeHeight="25165857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437" name="Freeform 4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5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438" name="Freeform 4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4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113" w:right="-18" w:firstLine="0"/>
            </w:pPr>
            <w:r>
              <w:drawing>
                <wp:anchor simplePos="0" relativeHeight="251658577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line">
                    <wp:posOffset>-238</wp:posOffset>
                  </wp:positionV>
                  <wp:extent cx="6097" cy="6096"/>
                  <wp:effectExtent l="0" t="0" r="0" b="0"/>
                  <wp:wrapNone/>
                  <wp:docPr id="439" name="Freeform 4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Envir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en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al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rada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ion of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etallic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113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erials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L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ab.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36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01  </w:t>
            </w:r>
            <w:r/>
          </w:p>
        </w:tc>
        <w:tc>
          <w:tcPr>
            <w:tcW w:w="10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266" w:right="-18" w:firstLine="0"/>
            </w:pPr>
            <w:r>
              <w:drawing>
                <wp:anchor simplePos="0" relativeHeight="25165857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line">
                    <wp:posOffset>-238</wp:posOffset>
                  </wp:positionV>
                  <wp:extent cx="6097" cy="6096"/>
                  <wp:effectExtent l="0" t="0" r="0" b="0"/>
                  <wp:wrapNone/>
                  <wp:docPr id="440" name="Freeform 4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81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line">
                    <wp:posOffset>-238</wp:posOffset>
                  </wp:positionV>
                  <wp:extent cx="6097" cy="6096"/>
                  <wp:effectExtent l="0" t="0" r="0" b="0"/>
                  <wp:wrapNone/>
                  <wp:docPr id="441" name="Freeform 4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8" w:after="0" w:line="240" w:lineRule="auto"/>
              <w:ind w:left="470" w:right="-18" w:firstLine="0"/>
            </w:pPr>
            <w:r>
              <w:drawing>
                <wp:anchor simplePos="0" relativeHeight="251658583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-238</wp:posOffset>
                  </wp:positionV>
                  <wp:extent cx="6095" cy="6096"/>
                  <wp:effectExtent l="0" t="0" r="0" b="0"/>
                  <wp:wrapNone/>
                  <wp:docPr id="442" name="Freeform 4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2958"/>
        </w:trPr>
        <w:tc>
          <w:tcPr>
            <w:tcW w:w="14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2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3" name="Freeform 4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5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4" name="Freeform 4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64008</wp:posOffset>
                  </wp:positionH>
                  <wp:positionV relativeFrom="paragraph">
                    <wp:posOffset>238744</wp:posOffset>
                  </wp:positionV>
                  <wp:extent cx="743661" cy="1575265"/>
                  <wp:effectExtent l="0" t="0" r="0" b="0"/>
                  <wp:wrapNone/>
                  <wp:docPr id="445" name="Freeform 44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062532" y="238744"/>
                            <a:ext cx="629361" cy="146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6" w:lineRule="exact"/>
                                <w:ind w:left="0" w:right="0" w:firstLine="0"/>
                                <w:jc w:val="both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47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4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44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47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46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9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47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7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48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 44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5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MML49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4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27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446" name="Freeform 4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71577</wp:posOffset>
                  </wp:positionH>
                  <wp:positionV relativeFrom="paragraph">
                    <wp:posOffset>49768</wp:posOffset>
                  </wp:positionV>
                  <wp:extent cx="2720974" cy="1953216"/>
                  <wp:effectExtent l="0" t="0" r="0" b="0"/>
                  <wp:wrapNone/>
                  <wp:docPr id="447" name="Freeform 44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989073" y="49768"/>
                            <a:ext cx="2606674" cy="18389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(Elective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VI) (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ELECT ANY FOUR)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10" w:after="0" w:line="296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X ray Diffr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cti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n &amp;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E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l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ectron Micro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copy/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Me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all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rgy of Nucle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aterials  /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Selecti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n of  Ma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erials/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Non-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D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ructive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estin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g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/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10" w:after="0" w:line="297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Sec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nd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ry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&amp; 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eci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l 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eel Making/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Fract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re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echanics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Adhesive 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T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echnology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Quality c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ntr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l &amp; 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ecifications/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60" w:after="0" w:line="224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OC / HM co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4"/>
                                  <w:sz w:val="22"/>
                                  <w:szCs w:val="22"/>
                                </w:rPr>
                                <w:t>u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r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es 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98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246888</wp:posOffset>
                  </wp:positionH>
                  <wp:positionV relativeFrom="paragraph">
                    <wp:posOffset>238744</wp:posOffset>
                  </wp:positionV>
                  <wp:extent cx="289560" cy="1764240"/>
                  <wp:effectExtent l="0" t="0" r="0" b="0"/>
                  <wp:wrapNone/>
                  <wp:docPr id="448" name="Freeform 44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958460" y="238744"/>
                            <a:ext cx="175260" cy="164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6" w:lineRule="exact"/>
                                <w:ind w:left="0" w:right="0" w:firstLine="0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03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0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2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449" name="Freeform 4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31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paragraph">
                    <wp:posOffset>1</wp:posOffset>
                  </wp:positionV>
                  <wp:extent cx="6097" cy="6096"/>
                  <wp:effectExtent l="0" t="0" r="0" b="0"/>
                  <wp:wrapNone/>
                  <wp:docPr id="450" name="Freeform 4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169240</wp:posOffset>
                  </wp:positionH>
                  <wp:positionV relativeFrom="paragraph">
                    <wp:posOffset>238744</wp:posOffset>
                  </wp:positionV>
                  <wp:extent cx="452628" cy="1764240"/>
                  <wp:effectExtent l="0" t="0" r="0" b="0"/>
                  <wp:wrapNone/>
                  <wp:docPr id="451" name="Freeform 45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509005" y="238744"/>
                            <a:ext cx="338328" cy="164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96" w:lineRule="exact"/>
                                <w:ind w:left="0" w:right="0" w:firstLine="0"/>
                                <w:jc w:val="both"/>
                              </w:pP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3-0-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pacing w:val="-3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 lang="en-US" sz="22" baseline="0" dirty="0">
                                  <w:jc w:val="left"/>
                                  <w:rFonts w:ascii="Palatino Linotype" w:hAnsi="Palatino Linotype" w:cs="Palatino Linotype"/>
                                  <w:color w:val="000000"/>
                                  <w:sz w:val="22"/>
                                  <w:szCs w:val="22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76" w:after="0" w:line="240" w:lineRule="auto"/>
              <w:ind w:left="400" w:right="401" w:firstLine="0"/>
              <w:jc w:val="right"/>
            </w:pPr>
            <w:r>
              <w:drawing>
                <wp:anchor simplePos="0" relativeHeight="251658833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17</wp:posOffset>
                  </wp:positionV>
                  <wp:extent cx="6095" cy="6096"/>
                  <wp:effectExtent l="0" t="0" r="0" b="0"/>
                  <wp:wrapNone/>
                  <wp:docPr id="452" name="Freeform 4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1" w:after="0" w:line="296" w:lineRule="exact"/>
              <w:ind w:left="219" w:right="98" w:firstLine="242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OC/H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</w:tr>
      <w:tr>
        <w:trPr>
          <w:trHeight w:hRule="exact" w:val="284"/>
        </w:trPr>
        <w:tc>
          <w:tcPr>
            <w:tcW w:w="14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6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53" name="Freeform 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65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54" name="Freeform 4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4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113" w:right="-18" w:firstLine="0"/>
            </w:pPr>
            <w:r>
              <w:drawing>
                <wp:anchor simplePos="0" relativeHeight="251658867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line">
                    <wp:posOffset>398</wp:posOffset>
                  </wp:positionV>
                  <wp:extent cx="6097" cy="6096"/>
                  <wp:effectExtent l="0" t="0" r="0" b="0"/>
                  <wp:wrapNone/>
                  <wp:docPr id="455" name="Freeform 4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Pr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ject Pha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–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38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02  </w:t>
            </w:r>
            <w:r/>
          </w:p>
        </w:tc>
        <w:tc>
          <w:tcPr>
            <w:tcW w:w="10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69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7" cy="6096"/>
                  <wp:effectExtent l="0" t="0" r="0" b="0"/>
                  <wp:wrapNone/>
                  <wp:docPr id="456" name="Freeform 4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71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paragraph">
                    <wp:posOffset>0</wp:posOffset>
                  </wp:positionV>
                  <wp:extent cx="6097" cy="6096"/>
                  <wp:effectExtent l="0" t="0" r="0" b="0"/>
                  <wp:wrapNone/>
                  <wp:docPr id="457" name="Freeform 4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6"/>
                          </a:xfrm>
                          <a:custGeom>
                            <a:rect l="l" t="t" r="r" b="b"/>
                            <a:pathLst>
                              <a:path w="6097" h="6096">
                                <a:moveTo>
                                  <a:pt x="0" y="6096"/>
                                </a:moveTo>
                                <a:lnTo>
                                  <a:pt x="6097" y="6096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9" w:after="0" w:line="240" w:lineRule="auto"/>
              <w:ind w:left="470" w:right="0" w:firstLine="0"/>
            </w:pPr>
            <w:r>
              <w:drawing>
                <wp:anchor simplePos="0" relativeHeight="251658873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line">
                    <wp:posOffset>398</wp:posOffset>
                  </wp:positionV>
                  <wp:extent cx="6095" cy="6096"/>
                  <wp:effectExtent l="0" t="0" r="0" b="0"/>
                  <wp:wrapNone/>
                  <wp:docPr id="458" name="Freeform 4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287"/>
        </w:trPr>
        <w:tc>
          <w:tcPr>
            <w:tcW w:w="14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89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459" name="Freeform 4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1" behindDoc="0" locked="0" layoutInCell="1" allowOverlap="1">
                  <wp:simplePos x="0" y="0"/>
                  <wp:positionH relativeFrom="page">
                    <wp:posOffset>918921</wp:posOffset>
                  </wp:positionH>
                  <wp:positionV relativeFrom="paragraph">
                    <wp:posOffset>0</wp:posOffset>
                  </wp:positionV>
                  <wp:extent cx="6096" cy="6097"/>
                  <wp:effectExtent l="0" t="0" r="0" b="0"/>
                  <wp:wrapNone/>
                  <wp:docPr id="460" name="Freeform 4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7"/>
                          </a:xfrm>
                          <a:custGeom>
                            <a:rect l="l" t="t" r="r" b="b"/>
                            <a:pathLst>
                              <a:path w="6096" h="6097">
                                <a:moveTo>
                                  <a:pt x="0" y="6097"/>
                                </a:moveTo>
                                <a:lnTo>
                                  <a:pt x="6096" y="6097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4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113" w:right="-18" w:firstLine="0"/>
            </w:pPr>
            <w:r>
              <w:drawing>
                <wp:anchor simplePos="0" relativeHeight="251658903" behindDoc="0" locked="0" layoutInCell="1" allowOverlap="1">
                  <wp:simplePos x="0" y="0"/>
                  <wp:positionH relativeFrom="page">
                    <wp:posOffset>2794076</wp:posOffset>
                  </wp:positionH>
                  <wp:positionV relativeFrom="line">
                    <wp:posOffset>143</wp:posOffset>
                  </wp:positionV>
                  <wp:extent cx="6097" cy="6097"/>
                  <wp:effectExtent l="0" t="0" r="0" b="0"/>
                  <wp:wrapNone/>
                  <wp:docPr id="461" name="Freeform 4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Total Cre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its 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1" w:after="0" w:line="240" w:lineRule="auto"/>
              <w:ind w:left="389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22  </w:t>
            </w:r>
            <w:r/>
          </w:p>
        </w:tc>
        <w:tc>
          <w:tcPr>
            <w:tcW w:w="100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905" behindDoc="0" locked="0" layoutInCell="1" allowOverlap="1">
                  <wp:simplePos x="0" y="0"/>
                  <wp:positionH relativeFrom="page">
                    <wp:posOffset>76</wp:posOffset>
                  </wp:positionH>
                  <wp:positionV relativeFrom="paragraph">
                    <wp:posOffset>0</wp:posOffset>
                  </wp:positionV>
                  <wp:extent cx="6097" cy="6097"/>
                  <wp:effectExtent l="0" t="0" r="0" b="0"/>
                  <wp:wrapNone/>
                  <wp:docPr id="462" name="Freeform 4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07" behindDoc="0" locked="0" layoutInCell="1" allowOverlap="1">
                  <wp:simplePos x="0" y="0"/>
                  <wp:positionH relativeFrom="page">
                    <wp:posOffset>637108</wp:posOffset>
                  </wp:positionH>
                  <wp:positionV relativeFrom="paragraph">
                    <wp:posOffset>0</wp:posOffset>
                  </wp:positionV>
                  <wp:extent cx="6097" cy="6097"/>
                  <wp:effectExtent l="0" t="0" r="0" b="0"/>
                  <wp:wrapNone/>
                  <wp:docPr id="463" name="Freeform 4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7" cy="6097"/>
                          </a:xfrm>
                          <a:custGeom>
                            <a:rect l="l" t="t" r="r" b="b"/>
                            <a:pathLst>
                              <a:path w="6097" h="6097">
                                <a:moveTo>
                                  <a:pt x="0" y="6097"/>
                                </a:moveTo>
                                <a:lnTo>
                                  <a:pt x="6097" y="6097"/>
                                </a:lnTo>
                                <a:lnTo>
                                  <a:pt x="60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6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909" behindDoc="0" locked="0" layoutInCell="1" allowOverlap="1">
                  <wp:simplePos x="0" y="0"/>
                  <wp:positionH relativeFrom="page">
                    <wp:posOffset>800355</wp:posOffset>
                  </wp:positionH>
                  <wp:positionV relativeFrom="paragraph">
                    <wp:posOffset>0</wp:posOffset>
                  </wp:positionV>
                  <wp:extent cx="6095" cy="6097"/>
                  <wp:effectExtent l="0" t="0" r="0" b="0"/>
                  <wp:wrapNone/>
                  <wp:docPr id="464" name="Freeform 4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7"/>
                          </a:xfrm>
                          <a:custGeom>
                            <a:rect l="l" t="t" r="r" b="b"/>
                            <a:pathLst>
                              <a:path w="6095" h="6097">
                                <a:moveTo>
                                  <a:pt x="0" y="6097"/>
                                </a:moveTo>
                                <a:lnTo>
                                  <a:pt x="6095" y="6097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912" behindDoc="0" locked="0" layoutInCell="1" allowOverlap="1">
            <wp:simplePos x="0" y="0"/>
            <wp:positionH relativeFrom="page">
              <wp:posOffset>992428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1" behindDoc="0" locked="0" layoutInCell="1" allowOverlap="1">
            <wp:simplePos x="0" y="0"/>
            <wp:positionH relativeFrom="page">
              <wp:posOffset>992428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5" behindDoc="0" locked="0" layoutInCell="1" allowOverlap="1">
            <wp:simplePos x="0" y="0"/>
            <wp:positionH relativeFrom="page">
              <wp:posOffset>1917445</wp:posOffset>
            </wp:positionH>
            <wp:positionV relativeFrom="paragraph">
              <wp:posOffset>-6478</wp:posOffset>
            </wp:positionV>
            <wp:extent cx="6096" cy="6096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18" behindDoc="0" locked="0" layoutInCell="1" allowOverlap="1">
            <wp:simplePos x="0" y="0"/>
            <wp:positionH relativeFrom="page">
              <wp:posOffset>4711572</wp:posOffset>
            </wp:positionH>
            <wp:positionV relativeFrom="paragraph">
              <wp:posOffset>-6478</wp:posOffset>
            </wp:positionV>
            <wp:extent cx="6097" cy="6096"/>
            <wp:effectExtent l="0" t="0" r="0" b="0"/>
            <wp:wrapNone/>
            <wp:docPr id="468" name="Freeform 4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1" behindDoc="0" locked="0" layoutInCell="1" allowOverlap="1">
            <wp:simplePos x="0" y="0"/>
            <wp:positionH relativeFrom="page">
              <wp:posOffset>5339841</wp:posOffset>
            </wp:positionH>
            <wp:positionV relativeFrom="paragraph">
              <wp:posOffset>-6478</wp:posOffset>
            </wp:positionV>
            <wp:extent cx="6097" cy="6096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4" behindDoc="0" locked="0" layoutInCell="1" allowOverlap="1">
            <wp:simplePos x="0" y="0"/>
            <wp:positionH relativeFrom="page">
              <wp:posOffset>5976873</wp:posOffset>
            </wp:positionH>
            <wp:positionV relativeFrom="paragraph">
              <wp:posOffset>-6478</wp:posOffset>
            </wp:positionV>
            <wp:extent cx="6097" cy="6096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7" cy="6096"/>
                    </a:xfrm>
                    <a:custGeom>
                      <a:rect l="l" t="t" r="r" b="b"/>
                      <a:pathLst>
                        <a:path w="6097" h="6096">
                          <a:moveTo>
                            <a:pt x="0" y="6096"/>
                          </a:moveTo>
                          <a:lnTo>
                            <a:pt x="6097" y="6096"/>
                          </a:lnTo>
                          <a:lnTo>
                            <a:pt x="6097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8" behindDoc="0" locked="0" layoutInCell="1" allowOverlap="1">
            <wp:simplePos x="0" y="0"/>
            <wp:positionH relativeFrom="page">
              <wp:posOffset>6777228</wp:posOffset>
            </wp:positionH>
            <wp:positionV relativeFrom="paragraph">
              <wp:posOffset>-6478</wp:posOffset>
            </wp:positionV>
            <wp:extent cx="6095" cy="6096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7" behindDoc="0" locked="0" layoutInCell="1" allowOverlap="1">
            <wp:simplePos x="0" y="0"/>
            <wp:positionH relativeFrom="page">
              <wp:posOffset>6777228</wp:posOffset>
            </wp:positionH>
            <wp:positionV relativeFrom="paragraph">
              <wp:posOffset>-6478</wp:posOffset>
            </wp:positionV>
            <wp:extent cx="6095" cy="6096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3" w:lineRule="exact"/>
        <w:ind w:left="920" w:right="0" w:firstLine="0"/>
      </w:pPr>
      <w:r/>
      <w:r>
        <w:rPr lang="en-US" sz="24" baseline="0" dirty="0">
          <w:jc w:val="left"/>
          <w:rFonts w:ascii="Palatino Linotype" w:hAnsi="Palatino Linotype" w:cs="Palatino Linotype"/>
          <w:b/>
          <w:bCs/>
          <w:color w:val="000000"/>
          <w:sz w:val="24"/>
          <w:szCs w:val="24"/>
        </w:rPr>
        <w:t>VIII Semester B.Tech. (MME)  </w:t>
      </w:r>
      <w:r/>
    </w:p>
    <w:p>
      <w:pPr>
        <w:spacing w:after="2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560" w:tblpY="-270"/>
        <w:tblOverlap w:val="never"/>
        "
        <w:tblW w:w="9075" w:type="dxa"/>
        <w:tblLook w:val="04A0" w:firstRow="1" w:lastRow="0" w:firstColumn="1" w:lastColumn="0" w:noHBand="0" w:noVBand="1"/>
      </w:tblPr>
      <w:tblGrid>
        <w:gridCol w:w="1442"/>
        <w:gridCol w:w="4412"/>
        <w:gridCol w:w="989"/>
        <w:gridCol w:w="1080"/>
        <w:gridCol w:w="1171"/>
      </w:tblGrid>
      <w:tr>
        <w:trPr>
          <w:trHeight w:hRule="exact" w:val="222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4" w:right="-18" w:firstLine="0"/>
            </w:pPr>
            <w:r>
              <w:drawing>
                <wp:anchor simplePos="0" relativeHeight="251658975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-45873</wp:posOffset>
                  </wp:positionV>
                  <wp:extent cx="9144" cy="9144"/>
                  <wp:effectExtent l="0" t="0" r="0" b="0"/>
                  <wp:wrapNone/>
                  <wp:docPr id="473" name="Freeform 4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4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-45873</wp:posOffset>
                  </wp:positionV>
                  <wp:extent cx="9144" cy="9144"/>
                  <wp:effectExtent l="0" t="0" r="0" b="0"/>
                  <wp:wrapNone/>
                  <wp:docPr id="474" name="Freeform 4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7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-45873</wp:posOffset>
                  </wp:positionV>
                  <wp:extent cx="9144" cy="9144"/>
                  <wp:effectExtent l="0" t="0" r="0" b="0"/>
                  <wp:wrapNone/>
                  <wp:docPr id="475" name="Freeform 4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Course Code  </w:t>
            </w: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704" w:right="-18" w:firstLine="0"/>
            </w:pPr>
            <w:r>
              <w:drawing>
                <wp:anchor simplePos="0" relativeHeight="251658979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-45873</wp:posOffset>
                  </wp:positionV>
                  <wp:extent cx="9144" cy="9144"/>
                  <wp:effectExtent l="0" t="0" r="0" b="0"/>
                  <wp:wrapNone/>
                  <wp:docPr id="476" name="Freeform 4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Course Title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01" w:right="-18" w:firstLine="0"/>
            </w:pPr>
            <w:r/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Credits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17" w:right="-18" w:firstLine="0"/>
            </w:pPr>
            <w:r>
              <w:drawing>
                <wp:anchor simplePos="0" relativeHeight="251658981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-45873</wp:posOffset>
                  </wp:positionV>
                  <wp:extent cx="9144" cy="9144"/>
                  <wp:effectExtent l="0" t="0" r="0" b="0"/>
                  <wp:wrapNone/>
                  <wp:docPr id="477" name="Freeform 4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3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-45873</wp:posOffset>
                  </wp:positionV>
                  <wp:extent cx="9144" cy="9144"/>
                  <wp:effectExtent l="0" t="0" r="0" b="0"/>
                  <wp:wrapNone/>
                  <wp:docPr id="478" name="Freeform 4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18"/>
                <w:szCs w:val="18"/>
              </w:rPr>
              <w:t>L-T-P  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21" w:right="-18" w:firstLine="0"/>
            </w:pPr>
            <w:r>
              <w:drawing>
                <wp:anchor simplePos="0" relativeHeight="251658986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-45873</wp:posOffset>
                  </wp:positionV>
                  <wp:extent cx="9143" cy="9144"/>
                  <wp:effectExtent l="0" t="0" r="0" b="0"/>
                  <wp:wrapNone/>
                  <wp:docPr id="479" name="Freeform 4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85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-45873</wp:posOffset>
                  </wp:positionV>
                  <wp:extent cx="9143" cy="9144"/>
                  <wp:effectExtent l="0" t="0" r="0" b="0"/>
                  <wp:wrapNone/>
                  <wp:docPr id="480" name="Freeform 4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Catego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18"/>
                <w:szCs w:val="18"/>
              </w:rPr>
              <w:t>r</w:t>
            </w:r>
            <w:r>
              <w:rPr lang="en-US" sz="18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y  </w:t>
            </w:r>
          </w:p>
        </w:tc>
      </w:tr>
      <w:tr>
        <w:trPr>
          <w:trHeight w:hRule="exact" w:val="292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81" w:right="-18" w:firstLine="0"/>
            </w:pPr>
            <w:r>
              <w:drawing>
                <wp:anchor simplePos="0" relativeHeight="251659019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-35035</wp:posOffset>
                  </wp:positionV>
                  <wp:extent cx="9144" cy="9143"/>
                  <wp:effectExtent l="0" t="0" r="0" b="0"/>
                  <wp:wrapNone/>
                  <wp:docPr id="481" name="Freeform 4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1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-35035</wp:posOffset>
                  </wp:positionV>
                  <wp:extent cx="9144" cy="9143"/>
                  <wp:effectExtent l="0" t="0" r="0" b="0"/>
                  <wp:wrapNone/>
                  <wp:docPr id="482" name="Freeform 4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115" w:right="-18" w:firstLine="0"/>
            </w:pPr>
            <w:r>
              <w:drawing>
                <wp:anchor simplePos="0" relativeHeight="251659023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-35035</wp:posOffset>
                  </wp:positionV>
                  <wp:extent cx="9144" cy="9143"/>
                  <wp:effectExtent l="0" t="0" r="0" b="0"/>
                  <wp:wrapNone/>
                  <wp:docPr id="483" name="Freeform 4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Composi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 </w:t>
            </w:r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03  </w:t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307" w:right="-18" w:firstLine="0"/>
            </w:pPr>
            <w:r>
              <w:drawing>
                <wp:anchor simplePos="0" relativeHeight="251659025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-35035</wp:posOffset>
                  </wp:positionV>
                  <wp:extent cx="9144" cy="9143"/>
                  <wp:effectExtent l="0" t="0" r="0" b="0"/>
                  <wp:wrapNone/>
                  <wp:docPr id="484" name="Freeform 4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7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-35035</wp:posOffset>
                  </wp:positionV>
                  <wp:extent cx="9144" cy="9143"/>
                  <wp:effectExtent l="0" t="0" r="0" b="0"/>
                  <wp:wrapNone/>
                  <wp:docPr id="485" name="Freeform 4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3"/>
                          </a:xfrm>
                          <a:custGeom>
                            <a:rect l="l" t="t" r="r" b="b"/>
                            <a:pathLst>
                              <a:path w="9144" h="9143">
                                <a:moveTo>
                                  <a:pt x="0" y="9143"/>
                                </a:moveTo>
                                <a:lnTo>
                                  <a:pt x="9144" y="9143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427" w:right="-18" w:firstLine="0"/>
            </w:pPr>
            <w:r>
              <w:drawing>
                <wp:anchor simplePos="0" relativeHeight="251659029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-35035</wp:posOffset>
                  </wp:positionV>
                  <wp:extent cx="9143" cy="9143"/>
                  <wp:effectExtent l="0" t="0" r="0" b="0"/>
                  <wp:wrapNone/>
                  <wp:docPr id="486" name="Freeform 4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3"/>
                          </a:xfrm>
                          <a:custGeom>
                            <a:rect l="l" t="t" r="r" b="b"/>
                            <a:pathLst>
                              <a:path w="9143" h="9143">
                                <a:moveTo>
                                  <a:pt x="0" y="9143"/>
                                </a:moveTo>
                                <a:lnTo>
                                  <a:pt x="9143" y="9143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</w:p>
        </w:tc>
      </w:tr>
      <w:tr>
        <w:trPr>
          <w:trHeight w:hRule="exact" w:val="292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81" w:right="-18" w:firstLine="0"/>
            </w:pPr>
            <w:r>
              <w:drawing>
                <wp:anchor simplePos="0" relativeHeight="251659063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-35036</wp:posOffset>
                  </wp:positionV>
                  <wp:extent cx="9144" cy="9145"/>
                  <wp:effectExtent l="0" t="0" r="0" b="0"/>
                  <wp:wrapNone/>
                  <wp:docPr id="487" name="Freeform 4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65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-35036</wp:posOffset>
                  </wp:positionV>
                  <wp:extent cx="9144" cy="9145"/>
                  <wp:effectExtent l="0" t="0" r="0" b="0"/>
                  <wp:wrapNone/>
                  <wp:docPr id="488" name="Freeform 4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MMP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4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5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3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115" w:right="-18" w:firstLine="0"/>
            </w:pPr>
            <w:r>
              <w:drawing>
                <wp:anchor simplePos="0" relativeHeight="251659067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-35036</wp:posOffset>
                  </wp:positionV>
                  <wp:extent cx="9144" cy="9145"/>
                  <wp:effectExtent l="0" t="0" r="0" b="0"/>
                  <wp:wrapNone/>
                  <wp:docPr id="489" name="Freeform 4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Composi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 ma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erials lab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.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01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307" w:right="-18" w:firstLine="0"/>
            </w:pPr>
            <w:r>
              <w:drawing>
                <wp:anchor simplePos="0" relativeHeight="251659069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-35036</wp:posOffset>
                  </wp:positionV>
                  <wp:extent cx="9144" cy="9145"/>
                  <wp:effectExtent l="0" t="0" r="0" b="0"/>
                  <wp:wrapNone/>
                  <wp:docPr id="490" name="Freeform 4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1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-35036</wp:posOffset>
                  </wp:positionV>
                  <wp:extent cx="9144" cy="9145"/>
                  <wp:effectExtent l="0" t="0" r="0" b="0"/>
                  <wp:wrapNone/>
                  <wp:docPr id="491" name="Freeform 4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0-0-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8" w:after="0" w:line="240" w:lineRule="auto"/>
              <w:ind w:left="427" w:right="-18" w:firstLine="0"/>
            </w:pPr>
            <w:r>
              <w:drawing>
                <wp:anchor simplePos="0" relativeHeight="251659073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-35036</wp:posOffset>
                  </wp:positionV>
                  <wp:extent cx="9143" cy="9145"/>
                  <wp:effectExtent l="0" t="0" r="0" b="0"/>
                  <wp:wrapNone/>
                  <wp:docPr id="492" name="Freeform 4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5"/>
                          </a:xfrm>
                          <a:custGeom>
                            <a:rect l="l" t="t" r="r" b="b"/>
                            <a:pathLst>
                              <a:path w="9143" h="9145">
                                <a:moveTo>
                                  <a:pt x="0" y="9145"/>
                                </a:moveTo>
                                <a:lnTo>
                                  <a:pt x="9143" y="9145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2370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6" w:lineRule="exact"/>
              <w:ind w:left="81" w:right="253" w:firstLine="0"/>
              <w:jc w:val="both"/>
            </w:pPr>
            <w:r>
              <w:drawing>
                <wp:anchor simplePos="0" relativeHeight="251659270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143</wp:posOffset>
                  </wp:positionV>
                  <wp:extent cx="9144" cy="9144"/>
                  <wp:effectExtent l="0" t="0" r="0" b="0"/>
                  <wp:wrapNone/>
                  <wp:docPr id="493" name="Freeform 4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72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143</wp:posOffset>
                  </wp:positionV>
                  <wp:extent cx="9144" cy="9144"/>
                  <wp:effectExtent l="0" t="0" r="0" b="0"/>
                  <wp:wrapNone/>
                  <wp:docPr id="494" name="Freeform 4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1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7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>
              <w:drawing>
                <wp:anchor simplePos="0" relativeHeight="251659093" behindDoc="1" locked="0" layoutInCell="1" allowOverlap="1">
                  <wp:simplePos x="0" y="0"/>
                  <wp:positionH relativeFrom="page">
                    <wp:posOffset>64008</wp:posOffset>
                  </wp:positionH>
                  <wp:positionV relativeFrom="line">
                    <wp:posOffset>-11921</wp:posOffset>
                  </wp:positionV>
                  <wp:extent cx="594360" cy="188976"/>
                  <wp:effectExtent l="0" t="0" r="0" b="0"/>
                  <wp:wrapNone/>
                  <wp:docPr id="495" name="Freeform 4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594360" cy="188976"/>
                          </a:xfrm>
                          <a:custGeom>
                            <a:rect l="l" t="t" r="r" b="b"/>
                            <a:pathLst>
                              <a:path w="594360" h="188976">
                                <a:moveTo>
                                  <a:pt x="0" y="188976"/>
                                </a:moveTo>
                                <a:lnTo>
                                  <a:pt x="594360" y="188976"/>
                                </a:lnTo>
                                <a:lnTo>
                                  <a:pt x="594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6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49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MML 48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9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" w:after="0" w:line="297" w:lineRule="exact"/>
              <w:ind w:left="95" w:right="521" w:firstLine="0"/>
            </w:pPr>
            <w:r>
              <w:drawing>
                <wp:anchor simplePos="0" relativeHeight="251659274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-111</wp:posOffset>
                  </wp:positionV>
                  <wp:extent cx="9144" cy="9144"/>
                  <wp:effectExtent l="0" t="0" r="0" b="0"/>
                  <wp:wrapNone/>
                  <wp:docPr id="496" name="Freeform 4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(Elective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VII) (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ELECT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ANY 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pacing w:val="-4"/>
                <w:sz w:val="22"/>
                <w:szCs w:val="22"/>
              </w:rPr>
              <w:t>F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color w:val="000000"/>
                <w:sz w:val="22"/>
                <w:szCs w:val="22"/>
              </w:rPr>
              <w:t>OUR)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Defor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ati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B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ehavi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r/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Continuous Cast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ng of 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eels/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0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Failure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Analy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is/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3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Nano Ma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erials/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h 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p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erat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u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re c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rro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ion / 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1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Surface Eng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neering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/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74" w:after="0" w:line="240" w:lineRule="auto"/>
              <w:ind w:left="95" w:right="0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OC/HM Cour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es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6" w:lineRule="exact"/>
              <w:ind w:left="371" w:right="224" w:firstLine="0"/>
              <w:jc w:val="both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03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31" w:after="0" w:line="296" w:lineRule="exact"/>
              <w:ind w:left="287" w:right="142" w:firstLine="0"/>
              <w:jc w:val="both"/>
            </w:pPr>
            <w:r>
              <w:drawing>
                <wp:anchor simplePos="0" relativeHeight="251659276" behindDoc="0" locked="0" layoutInCell="1" allowOverlap="1">
                  <wp:simplePos x="0" y="0"/>
                  <wp:positionH relativeFrom="page">
                    <wp:posOffset>77</wp:posOffset>
                  </wp:positionH>
                  <wp:positionV relativeFrom="line">
                    <wp:posOffset>143</wp:posOffset>
                  </wp:positionV>
                  <wp:extent cx="9144" cy="9144"/>
                  <wp:effectExtent l="0" t="0" r="0" b="0"/>
                  <wp:wrapNone/>
                  <wp:docPr id="497" name="Freeform 4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78" behindDoc="0" locked="0" layoutInCell="1" allowOverlap="1">
                  <wp:simplePos x="0" y="0"/>
                  <wp:positionH relativeFrom="page">
                    <wp:posOffset>685877</wp:posOffset>
                  </wp:positionH>
                  <wp:positionV relativeFrom="line">
                    <wp:posOffset>143</wp:posOffset>
                  </wp:positionV>
                  <wp:extent cx="9144" cy="9144"/>
                  <wp:effectExtent l="0" t="0" r="0" b="0"/>
                  <wp:wrapNone/>
                  <wp:docPr id="498" name="Freeform 4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3-0-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81" w:after="0" w:line="240" w:lineRule="auto"/>
              <w:ind w:left="419" w:right="0" w:firstLine="0"/>
            </w:pPr>
            <w:r>
              <w:drawing>
                <wp:anchor simplePos="0" relativeHeight="251659280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143</wp:posOffset>
                  </wp:positionV>
                  <wp:extent cx="9143" cy="9144"/>
                  <wp:effectExtent l="0" t="0" r="0" b="0"/>
                  <wp:wrapNone/>
                  <wp:docPr id="499" name="Freeform 4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23" w:after="5" w:line="296" w:lineRule="exact"/>
              <w:ind w:left="177" w:right="32" w:firstLine="242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br w:type="textWrapping" w:clear="all"/>
            </w:r>
            <w:r/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DE  </w:t>
            </w:r>
            <w:r>
              <w:drawing>
                <wp:anchor simplePos="0" relativeHeight="251659283" behindDoc="0" locked="0" layoutInCell="1" allowOverlap="1">
                  <wp:simplePos x="0" y="0"/>
                  <wp:positionH relativeFrom="page">
                    <wp:posOffset>-5040834</wp:posOffset>
                  </wp:positionH>
                  <wp:positionV relativeFrom="line">
                    <wp:posOffset>177054</wp:posOffset>
                  </wp:positionV>
                  <wp:extent cx="9144" cy="9145"/>
                  <wp:effectExtent l="0" t="0" r="0" b="0"/>
                  <wp:wrapNone/>
                  <wp:docPr id="500" name="Freeform 5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82" behindDoc="0" locked="0" layoutInCell="1" allowOverlap="1">
                  <wp:simplePos x="0" y="0"/>
                  <wp:positionH relativeFrom="page">
                    <wp:posOffset>-5040834</wp:posOffset>
                  </wp:positionH>
                  <wp:positionV relativeFrom="line">
                    <wp:posOffset>177054</wp:posOffset>
                  </wp:positionV>
                  <wp:extent cx="9144" cy="9145"/>
                  <wp:effectExtent l="0" t="0" r="0" b="0"/>
                  <wp:wrapNone/>
                  <wp:docPr id="501" name="Freeform 5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86" behindDoc="0" locked="0" layoutInCell="1" allowOverlap="1">
                  <wp:simplePos x="0" y="0"/>
                  <wp:positionH relativeFrom="page">
                    <wp:posOffset>-4115816</wp:posOffset>
                  </wp:positionH>
                  <wp:positionV relativeFrom="line">
                    <wp:posOffset>177054</wp:posOffset>
                  </wp:positionV>
                  <wp:extent cx="9144" cy="9145"/>
                  <wp:effectExtent l="0" t="0" r="0" b="0"/>
                  <wp:wrapNone/>
                  <wp:docPr id="502" name="Freeform 5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89" behindDoc="0" locked="0" layoutInCell="1" allowOverlap="1">
                  <wp:simplePos x="0" y="0"/>
                  <wp:positionH relativeFrom="page">
                    <wp:posOffset>-1314069</wp:posOffset>
                  </wp:positionH>
                  <wp:positionV relativeFrom="line">
                    <wp:posOffset>177054</wp:posOffset>
                  </wp:positionV>
                  <wp:extent cx="9144" cy="9145"/>
                  <wp:effectExtent l="0" t="0" r="0" b="0"/>
                  <wp:wrapNone/>
                  <wp:docPr id="503" name="Freeform 5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2" behindDoc="0" locked="0" layoutInCell="1" allowOverlap="1">
                  <wp:simplePos x="0" y="0"/>
                  <wp:positionH relativeFrom="page">
                    <wp:posOffset>-685800</wp:posOffset>
                  </wp:positionH>
                  <wp:positionV relativeFrom="line">
                    <wp:posOffset>177054</wp:posOffset>
                  </wp:positionV>
                  <wp:extent cx="9144" cy="9145"/>
                  <wp:effectExtent l="0" t="0" r="0" b="0"/>
                  <wp:wrapNone/>
                  <wp:docPr id="504" name="Freeform 5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177054</wp:posOffset>
                  </wp:positionV>
                  <wp:extent cx="9144" cy="9145"/>
                  <wp:effectExtent l="0" t="0" r="0" b="0"/>
                  <wp:wrapNone/>
                  <wp:docPr id="505" name="Freeform 5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5"/>
                          </a:xfrm>
                          <a:custGeom>
                            <a:rect l="l" t="t" r="r" b="b"/>
                            <a:pathLst>
                              <a:path w="9144" h="9145">
                                <a:moveTo>
                                  <a:pt x="0" y="9145"/>
                                </a:moveTo>
                                <a:lnTo>
                                  <a:pt x="9144" y="9145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9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177054</wp:posOffset>
                  </wp:positionV>
                  <wp:extent cx="9143" cy="9145"/>
                  <wp:effectExtent l="0" t="0" r="0" b="0"/>
                  <wp:wrapNone/>
                  <wp:docPr id="506" name="Freeform 5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5"/>
                          </a:xfrm>
                          <a:custGeom>
                            <a:rect l="l" t="t" r="r" b="b"/>
                            <a:pathLst>
                              <a:path w="9143" h="9145">
                                <a:moveTo>
                                  <a:pt x="0" y="9145"/>
                                </a:moveTo>
                                <a:lnTo>
                                  <a:pt x="9143" y="9145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8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177054</wp:posOffset>
                  </wp:positionV>
                  <wp:extent cx="9143" cy="9145"/>
                  <wp:effectExtent l="0" t="0" r="0" b="0"/>
                  <wp:wrapNone/>
                  <wp:docPr id="507" name="Freeform 5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5"/>
                          </a:xfrm>
                          <a:custGeom>
                            <a:rect l="l" t="t" r="r" b="b"/>
                            <a:pathLst>
                              <a:path w="9143" h="9145">
                                <a:moveTo>
                                  <a:pt x="0" y="9145"/>
                                </a:moveTo>
                                <a:lnTo>
                                  <a:pt x="9143" y="9145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OC/H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3"/>
                <w:sz w:val="22"/>
                <w:szCs w:val="22"/>
              </w:rPr>
              <w:t>M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</w:pPr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560" w:tblpY="-270"/>
        <w:tblOverlap w:val="never"/>
        "
        <w:tblW w:w="9075" w:type="dxa"/>
        <w:tblLook w:val="04A0" w:firstRow="1" w:lastRow="0" w:firstColumn="1" w:lastColumn="0" w:noHBand="0" w:noVBand="1"/>
      </w:tblPr>
      <w:tblGrid>
        <w:gridCol w:w="1442"/>
        <w:gridCol w:w="4412"/>
        <w:gridCol w:w="989"/>
        <w:gridCol w:w="1080"/>
        <w:gridCol w:w="1171"/>
      </w:tblGrid>
      <w:tr>
        <w:trPr>
          <w:trHeight w:hRule="exact" w:val="278"/>
        </w:trPr>
        <w:tc>
          <w:tcPr>
            <w:tcW w:w="14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5" w:line="240" w:lineRule="auto"/>
              <w:ind w:left="81" w:right="-18" w:firstLine="0"/>
            </w:pPr>
            <w:r>
              <w:drawing>
                <wp:anchor simplePos="0" relativeHeight="251658265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-47355</wp:posOffset>
                  </wp:positionV>
                  <wp:extent cx="9144" cy="9144"/>
                  <wp:effectExtent l="0" t="0" r="0" b="0"/>
                  <wp:wrapNone/>
                  <wp:docPr id="508" name="Freeform 5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4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-47355</wp:posOffset>
                  </wp:positionV>
                  <wp:extent cx="9144" cy="9144"/>
                  <wp:effectExtent l="0" t="0" r="0" b="0"/>
                  <wp:wrapNone/>
                  <wp:docPr id="509" name="Freeform 5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-47355</wp:posOffset>
                  </wp:positionV>
                  <wp:extent cx="9144" cy="9144"/>
                  <wp:effectExtent l="0" t="0" r="0" b="0"/>
                  <wp:wrapNone/>
                  <wp:docPr id="510" name="Freeform 5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2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151020</wp:posOffset>
                  </wp:positionV>
                  <wp:extent cx="9144" cy="9144"/>
                  <wp:effectExtent l="0" t="0" r="0" b="0"/>
                  <wp:wrapNone/>
                  <wp:docPr id="511" name="Freeform 5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4" behindDoc="0" locked="0" layoutInCell="1" allowOverlap="1">
                  <wp:simplePos x="0" y="0"/>
                  <wp:positionH relativeFrom="page">
                    <wp:posOffset>915874</wp:posOffset>
                  </wp:positionH>
                  <wp:positionV relativeFrom="line">
                    <wp:posOffset>151020</wp:posOffset>
                  </wp:positionV>
                  <wp:extent cx="9144" cy="9144"/>
                  <wp:effectExtent l="0" t="0" r="0" b="0"/>
                  <wp:wrapNone/>
                  <wp:docPr id="512" name="Freeform 5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MMD 40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pacing w:val="-4"/>
                <w:sz w:val="22"/>
                <w:szCs w:val="22"/>
              </w:rPr>
              <w:t>2</w:t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5" w:line="240" w:lineRule="auto"/>
              <w:ind w:left="115" w:right="-18" w:firstLine="0"/>
            </w:pPr>
            <w:r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-47355</wp:posOffset>
                  </wp:positionV>
                  <wp:extent cx="9144" cy="9144"/>
                  <wp:effectExtent l="0" t="0" r="0" b="0"/>
                  <wp:wrapNone/>
                  <wp:docPr id="513" name="Freeform 5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6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151020</wp:posOffset>
                  </wp:positionV>
                  <wp:extent cx="9144" cy="9144"/>
                  <wp:effectExtent l="0" t="0" r="0" b="0"/>
                  <wp:wrapNone/>
                  <wp:docPr id="514" name="Freeform 5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Pr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o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ject Pha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s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e 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–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pacing w:val="-3"/>
                <w:sz w:val="22"/>
                <w:szCs w:val="22"/>
              </w:rPr>
              <w:t>I</w:t>
            </w:r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  </w:t>
            </w:r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5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u w:val="single"/>
                <w:color w:val="000000"/>
                <w:sz w:val="22"/>
                <w:szCs w:val="22"/>
              </w:rPr>
              <w:t>04  </w:t>
            </w:r>
            <w:r/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9" w:after="5" w:line="240" w:lineRule="auto"/>
              <w:ind w:left="427" w:right="-18" w:firstLine="0"/>
            </w:pPr>
            <w:r>
              <w:drawing>
                <wp:anchor simplePos="0" relativeHeight="251658271" behindDoc="0" locked="0" layoutInCell="1" allowOverlap="1">
                  <wp:simplePos x="0" y="0"/>
                  <wp:positionH relativeFrom="page">
                    <wp:posOffset>-685800</wp:posOffset>
                  </wp:positionH>
                  <wp:positionV relativeFrom="line">
                    <wp:posOffset>-47355</wp:posOffset>
                  </wp:positionV>
                  <wp:extent cx="9144" cy="9144"/>
                  <wp:effectExtent l="0" t="0" r="0" b="0"/>
                  <wp:wrapNone/>
                  <wp:docPr id="515" name="Freeform 5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-47355</wp:posOffset>
                  </wp:positionV>
                  <wp:extent cx="9144" cy="9144"/>
                  <wp:effectExtent l="0" t="0" r="0" b="0"/>
                  <wp:wrapNone/>
                  <wp:docPr id="516" name="Freeform 5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6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-47355</wp:posOffset>
                  </wp:positionV>
                  <wp:extent cx="9143" cy="9144"/>
                  <wp:effectExtent l="0" t="0" r="0" b="0"/>
                  <wp:wrapNone/>
                  <wp:docPr id="517" name="Freeform 5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5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-47355</wp:posOffset>
                  </wp:positionV>
                  <wp:extent cx="9143" cy="9144"/>
                  <wp:effectExtent l="0" t="0" r="0" b="0"/>
                  <wp:wrapNone/>
                  <wp:docPr id="518" name="Freeform 5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8" behindDoc="0" locked="0" layoutInCell="1" allowOverlap="1">
                  <wp:simplePos x="0" y="0"/>
                  <wp:positionH relativeFrom="page">
                    <wp:posOffset>-685800</wp:posOffset>
                  </wp:positionH>
                  <wp:positionV relativeFrom="line">
                    <wp:posOffset>151020</wp:posOffset>
                  </wp:positionV>
                  <wp:extent cx="9144" cy="9144"/>
                  <wp:effectExtent l="0" t="0" r="0" b="0"/>
                  <wp:wrapNone/>
                  <wp:docPr id="519" name="Freeform 5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151020</wp:posOffset>
                  </wp:positionV>
                  <wp:extent cx="9144" cy="9144"/>
                  <wp:effectExtent l="0" t="0" r="0" b="0"/>
                  <wp:wrapNone/>
                  <wp:docPr id="520" name="Freeform 5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2" behindDoc="0" locked="0" layoutInCell="1" allowOverlap="1">
                  <wp:simplePos x="0" y="0"/>
                  <wp:positionH relativeFrom="page">
                    <wp:posOffset>743966</wp:posOffset>
                  </wp:positionH>
                  <wp:positionV relativeFrom="line">
                    <wp:posOffset>151020</wp:posOffset>
                  </wp:positionV>
                  <wp:extent cx="9143" cy="9144"/>
                  <wp:effectExtent l="0" t="0" r="0" b="0"/>
                  <wp:wrapNone/>
                  <wp:docPr id="521" name="Freeform 5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3" cy="9144"/>
                          </a:xfrm>
                          <a:custGeom>
                            <a:rect l="l" t="t" r="r" b="b"/>
                            <a:pathLst>
                              <a:path w="9143" h="9144">
                                <a:moveTo>
                                  <a:pt x="0" y="9144"/>
                                </a:moveTo>
                                <a:lnTo>
                                  <a:pt x="9143" y="9144"/>
                                </a:lnTo>
                                <a:lnTo>
                                  <a:pt x="91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color w:val="000000"/>
                <w:sz w:val="22"/>
                <w:szCs w:val="22"/>
              </w:rPr>
              <w:t>DC  </w:t>
            </w:r>
            <w:r/>
          </w:p>
        </w:tc>
      </w:tr>
      <w:tr>
        <w:trPr>
          <w:trHeight w:hRule="exact" w:val="291"/>
        </w:trPr>
        <w:tc>
          <w:tcPr>
            <w:tcW w:w="144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4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5" w:line="240" w:lineRule="auto"/>
              <w:ind w:left="115" w:right="-18" w:firstLine="0"/>
            </w:pPr>
            <w:r>
              <w:drawing>
                <wp:anchor simplePos="0" relativeHeight="251658315" behindDoc="0" locked="0" layoutInCell="1" allowOverlap="1">
                  <wp:simplePos x="0" y="0"/>
                  <wp:positionH relativeFrom="page">
                    <wp:posOffset>-925068</wp:posOffset>
                  </wp:positionH>
                  <wp:positionV relativeFrom="line">
                    <wp:posOffset>159910</wp:posOffset>
                  </wp:positionV>
                  <wp:extent cx="9144" cy="9144"/>
                  <wp:effectExtent l="0" t="0" r="0" b="0"/>
                  <wp:wrapNone/>
                  <wp:docPr id="522" name="Freeform 5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4" behindDoc="0" locked="0" layoutInCell="1" allowOverlap="1">
                  <wp:simplePos x="0" y="0"/>
                  <wp:positionH relativeFrom="page">
                    <wp:posOffset>-925068</wp:posOffset>
                  </wp:positionH>
                  <wp:positionV relativeFrom="line">
                    <wp:posOffset>159910</wp:posOffset>
                  </wp:positionV>
                  <wp:extent cx="9144" cy="9144"/>
                  <wp:effectExtent l="0" t="0" r="0" b="0"/>
                  <wp:wrapNone/>
                  <wp:docPr id="523" name="Freeform 5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18" behindDoc="0" locked="0" layoutInCell="1" allowOverlap="1">
                  <wp:simplePos x="0" y="0"/>
                  <wp:positionH relativeFrom="page">
                    <wp:posOffset>-50</wp:posOffset>
                  </wp:positionH>
                  <wp:positionV relativeFrom="line">
                    <wp:posOffset>159910</wp:posOffset>
                  </wp:positionV>
                  <wp:extent cx="9144" cy="9144"/>
                  <wp:effectExtent l="0" t="0" r="0" b="0"/>
                  <wp:wrapNone/>
                  <wp:docPr id="524" name="Freeform 5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21" behindDoc="0" locked="0" layoutInCell="1" allowOverlap="1">
                  <wp:simplePos x="0" y="0"/>
                  <wp:positionH relativeFrom="page">
                    <wp:posOffset>2801697</wp:posOffset>
                  </wp:positionH>
                  <wp:positionV relativeFrom="line">
                    <wp:posOffset>159910</wp:posOffset>
                  </wp:positionV>
                  <wp:extent cx="9144" cy="9144"/>
                  <wp:effectExtent l="0" t="0" r="0" b="0"/>
                  <wp:wrapNone/>
                  <wp:docPr id="525" name="Freeform 5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Total Cre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pacing w:val="-3"/>
                <w:sz w:val="22"/>
                <w:szCs w:val="22"/>
              </w:rPr>
              <w:t>d</w:t>
            </w:r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its   </w:t>
            </w:r>
            <w:r/>
            <w:r/>
          </w:p>
        </w:tc>
        <w:tc>
          <w:tcPr>
            <w:tcW w:w="98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" w:after="5" w:line="240" w:lineRule="auto"/>
              <w:ind w:left="391" w:right="-18" w:firstLine="0"/>
            </w:pPr>
            <w:r/>
            <w:r>
              <w:rPr lang="en-US" sz="22" baseline="0" dirty="0">
                <w:jc w:val="left"/>
                <w:rFonts w:ascii="Palatino Linotype" w:hAnsi="Palatino Linotype" w:cs="Palatino Linotype"/>
                <w:b/>
                <w:bCs/>
                <w:u w:val="single"/>
                <w:color w:val="000000"/>
                <w:sz w:val="22"/>
                <w:szCs w:val="22"/>
              </w:rPr>
              <w:t>20  </w:t>
            </w:r>
            <w:r/>
            <w:r/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17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324" behindDoc="0" locked="0" layoutInCell="1" allowOverlap="1">
            <wp:simplePos x="0" y="0"/>
            <wp:positionH relativeFrom="page">
              <wp:posOffset>5345938</wp:posOffset>
            </wp:positionH>
            <wp:positionV relativeFrom="paragraph">
              <wp:posOffset>-9271</wp:posOffset>
            </wp:positionV>
            <wp:extent cx="9144" cy="9144"/>
            <wp:effectExtent l="0" t="0" r="0" b="0"/>
            <wp:wrapNone/>
            <wp:docPr id="526" name="Freeform 5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7" behindDoc="0" locked="0" layoutInCell="1" allowOverlap="1">
            <wp:simplePos x="0" y="0"/>
            <wp:positionH relativeFrom="page">
              <wp:posOffset>6031738</wp:posOffset>
            </wp:positionH>
            <wp:positionV relativeFrom="paragraph">
              <wp:posOffset>-9271</wp:posOffset>
            </wp:positionV>
            <wp:extent cx="9144" cy="9144"/>
            <wp:effectExtent l="0" t="0" r="0" b="0"/>
            <wp:wrapNone/>
            <wp:docPr id="527" name="Freeform 5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1" behindDoc="0" locked="0" layoutInCell="1" allowOverlap="1">
            <wp:simplePos x="0" y="0"/>
            <wp:positionH relativeFrom="page">
              <wp:posOffset>6775704</wp:posOffset>
            </wp:positionH>
            <wp:positionV relativeFrom="paragraph">
              <wp:posOffset>-9271</wp:posOffset>
            </wp:positionV>
            <wp:extent cx="9143" cy="9144"/>
            <wp:effectExtent l="0" t="0" r="0" b="0"/>
            <wp:wrapNone/>
            <wp:docPr id="528" name="Freeform 5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3" cy="9144"/>
                    </a:xfrm>
                    <a:custGeom>
                      <a:rect l="l" t="t" r="r" b="b"/>
                      <a:pathLst>
                        <a:path w="9143" h="9144">
                          <a:moveTo>
                            <a:pt x="0" y="9144"/>
                          </a:moveTo>
                          <a:lnTo>
                            <a:pt x="9143" y="914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0" behindDoc="0" locked="0" layoutInCell="1" allowOverlap="1">
            <wp:simplePos x="0" y="0"/>
            <wp:positionH relativeFrom="page">
              <wp:posOffset>6775704</wp:posOffset>
            </wp:positionH>
            <wp:positionV relativeFrom="paragraph">
              <wp:posOffset>-9271</wp:posOffset>
            </wp:positionV>
            <wp:extent cx="9143" cy="9144"/>
            <wp:effectExtent l="0" t="0" r="0" b="0"/>
            <wp:wrapNone/>
            <wp:docPr id="529" name="Freeform 5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3" cy="9144"/>
                    </a:xfrm>
                    <a:custGeom>
                      <a:rect l="l" t="t" r="r" b="b"/>
                      <a:pathLst>
                        <a:path w="9143" h="9144">
                          <a:moveTo>
                            <a:pt x="0" y="9144"/>
                          </a:moveTo>
                          <a:lnTo>
                            <a:pt x="9143" y="914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Syllabus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211 INTRODUCTION TO MATERIALS SCIENCE &amp; ENGINEERING (3-1-0) 4 credits  </w:t>
      </w:r>
      <w:r/>
    </w:p>
    <w:p>
      <w:pPr>
        <w:rPr>
          <w:rFonts w:ascii="Times New Roman" w:hAnsi="Times New Roman" w:cs="Times New Roman"/>
          <w:color w:val="010302"/>
        </w:rPr>
        <w:spacing w:before="75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Concept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Science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Engineering,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assification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Material: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lasses,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ers,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Level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structure and Basics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structure propert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relationship.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solids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ionic, covalent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solids,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and non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phases.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Phase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ormation, 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in Solids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Electrical, magnetic, thermal and optical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in 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band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ree electron 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super conductivit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dvanced Engin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ering Materials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Degradation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Mat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rials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  <w:tab w:val="left" w:pos="66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V. Raghavan.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PHI)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;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ience and Engineering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First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; Introduction to Materials Science;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  <w:tab w:val="left" w:pos="3800"/>
          <w:tab w:val="left" w:pos="4520"/>
          <w:tab w:val="left" w:pos="5240"/>
          <w:tab w:val="left" w:pos="5960"/>
          <w:tab w:val="left" w:pos="6680"/>
          <w:tab w:val="left" w:pos="740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Van Vlack.; Materials Science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  <w:tab w:val="left" w:pos="5240"/>
          <w:tab w:val="left" w:pos="5960"/>
          <w:tab w:val="left" w:pos="6680"/>
          <w:tab w:val="left" w:pos="740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John Wolf ; Materials Science &amp; Engineering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  <w:tab w:val="left" w:pos="66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Willia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Callister ; Introduction to Materials Science &amp; Engineering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  <w:tab w:val="left" w:pos="66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skeland. D.R.; Introduction to Materials Science &amp; Engineering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800"/>
        </w:tabs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Shackle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ord.; Materials Science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210 ENGINEERING PHYSICAL METALLURGY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48" w:after="0" w:line="237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and 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orphous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Bonding, 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tals,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notation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planes and directions,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ections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crystals,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llotrop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etals, Single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and pol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aggregates.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Solidification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alloys, Cooling curves, Concepts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nucleation and gro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th,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associated in nucleation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th, 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ogeneous and Heterogeneous nucleation, 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ingots, Dendritic and othe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  processes.  </w:t>
      </w:r>
      <w:r/>
    </w:p>
    <w:p>
      <w:pPr>
        <w:rPr>
          <w:rFonts w:ascii="Times New Roman" w:hAnsi="Times New Roman" w:cs="Times New Roman"/>
          <w:color w:val="010302"/>
        </w:rPr>
        <w:spacing w:before="186" w:after="0" w:line="239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Construction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binar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Formation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phases, viz. Solid solutions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substitutional and int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rstitial, Inter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pounds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Phase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ixtures etc. Binar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diagrams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stems,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partial solid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olubilities involving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eutectic and peritectic and other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eactions.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diagrams involving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onotectic, eurectoid and peritectoid reactions, Lever and phase rule and its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Solid state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ations, Ternar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Order disorders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Detailed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Fe-C, Cu-Zn,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u-Sn,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l-Si,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l-Cu,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l-Li and other non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Babbit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their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discussion on structur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properties and uses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industriall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based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bove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187" w:after="0" w:line="238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 and preparation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specimens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ination, Macro and Mic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oscopic examinations, 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hing reagents,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Metallurgical Microscope, Prope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objectives viz. 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 aperture, resolving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depth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ocus etc.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magnifications, Bright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dark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 illu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ination, Principles and use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polarized 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icroscope, Phase contrast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icroscope.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Avner S.H.; Introduction to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Dr. Khangaonkar. P.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(Vol. I &amp; II)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R. Khel.;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Metallographic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Practice 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Higgins R.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Engineering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(Vol. I &amp; II) 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skeland D.R.; The Science and Engineering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MMP210     ENGINEERING PHYSICAL METALLURGY LAB  (0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0-2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1 Credit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199" w:after="0" w:line="295" w:lineRule="exact"/>
        <w:ind w:left="920" w:right="5658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Specimen Preparation of Ferrous and Non 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 Ferrous Metals.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ericals Based on Phase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Iron Carbide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Microstructure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 - Si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Babbitts.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Microstructures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Brasses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Microstructures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Bronzes.  </w:t>
      </w:r>
      <w:r/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224 TESTING OF MAT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: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and their 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evaluation, characterization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applications.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testing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stems, significance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easurement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properti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and test conditions,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interpretation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 results.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Tensile Testing : Scope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tensile testing and significance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parameters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easured in the test Necking during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nsion test,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instabilit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tens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 necking, stress distribution at the neck, ductilit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easurement in tens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gauge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length.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strain rate and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properties. Machine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ness in tensile testing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easuring instru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puterization.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Torsion Test : Mechanical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ties in torsion. Torsional stresses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large plastic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ation, tor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ional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ailure, torsion Vs.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tension test.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Hardness Test : Hardness testing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elastic and plastic behaviour during hardness testing.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eneral consideration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uch as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indenter size, shape,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riction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loading etc. in hardness testin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 hardness. Major hardness testing systems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such as Rocke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ll, Brinell, Vickers. Special 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dness tests such as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icial,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 and shore.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Elements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brittle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elliptical crack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riffith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Brittle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racture. Ductile to brittle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ansition. Not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fective in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 testing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brittle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racture. Notched bar tests, inst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ented charp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test. Drop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eight crack arrest test, Introduction to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 testing.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Fatigue Tests : Stress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cles and SN curve statistical nature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atigue. 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mean strain concentration, size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condition 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atigue. Fatigue testing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achines and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ents. Creep stress rupture tests. Creep cur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its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sis. Stress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rupture test. Presentation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creep data.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test set up in creep testing.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18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uctive Testing : Methods and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ication. 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and instru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in visual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agnetic, radiographic, ultrasonic,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electromagnetic, penetrant tests, their 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 and inspection.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eorge E.D.; Mechanical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Publication,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K, 1988.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257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Raj Baldev, Ja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akumar T., Practical Non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Destructive Testing; Narosa Publisher,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Delhi, 1997.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 Hand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ook; 9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 Vol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8; Mechanical Testing;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International, 1985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Davis H.E., Testing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Materials,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Publication, 1982.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MMP224 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STING OF MAT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RIALS LAB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Hardness Testin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 on “Rock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ell Hardness Tester”.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Hardness Testing on “Vickers Hardness Tester”.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Hardness Testing on “Microhardness Tester”.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Hardness Testing on “Brinnel Hardness Tester”.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Tensile Testing.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on Tensile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Testing 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509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on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 Strength and Model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Fracture.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9.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Strain Rate on Tensile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10.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onstration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Ultrasonic Fl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Detector.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11.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onstration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Magnetic Particle Testing.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212  MINERAL DRESS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NG (3-0-0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 credits  </w:t>
      </w:r>
      <w:r/>
    </w:p>
    <w:p>
      <w:pPr>
        <w:rPr>
          <w:rFonts w:ascii="Times New Roman" w:hAnsi="Times New Roman" w:cs="Times New Roman"/>
          <w:color w:val="010302"/>
        </w:rPr>
        <w:spacing w:before="47" w:after="0" w:line="238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Mineralog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: Studies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and non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inerals and their characteristics, origin etc. application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inerals. Sea as a source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inerals. Status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ineral bene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iciation industr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India.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representative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iciation practices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sheets.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pling methodolog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unication : Pri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secondar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special crushers and their 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ormances.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lindrical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lindro-conical ball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ill, Tube / Pot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ills and 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 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ances, capacities, reduction ratios etc. 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Wet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rinding. 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and closed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circuit grinding.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crushing and grinding. Work index calculations.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nterlocking and liberation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Screening, Sizing and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: Standard screening tests and graphical representations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sults. Practical size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distribution.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ting, Sizing and pneu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iers and their 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ances. Thickness,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clones etc.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practice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sedimentation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iltration. Working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Rotar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vacuu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ilters.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Concentration Techniqu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: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Jigging, Tabling and Heav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Media Separation.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used,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 controlling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 in operation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pplication. Bene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practice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arsenop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rite containing  scheelite.  </w:t>
      </w:r>
      <w:r/>
    </w:p>
    <w:p>
      <w:pPr>
        <w:rPr>
          <w:rFonts w:ascii="Times New Roman" w:hAnsi="Times New Roman" w:cs="Times New Roman"/>
          <w:color w:val="010302"/>
        </w:rPr>
        <w:spacing w:before="208" w:after="0" w:line="237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Froth Flotation : Natural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icial Flotabilit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inerals,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rothers, Collectors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Depressants,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ctivators / Deactivators, PH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Modifiers, etc.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lotation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achines,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representative sulphid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non sulphide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inerals and non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ores.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Conditioning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lotation,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ultistage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lotation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Flotation.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28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Electrostatic and Magnetic Sepa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: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Electrostatic and Magnetic Separation (Dr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Wet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pe). Separation units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used in practices and 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 in the industries. Calculation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recover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ratio concentration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Mass balance calculations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ore dressing. Indust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ial set up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Ore Dressing Plant.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audin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.M.; .Principles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Mineral Dressing;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Boo, TMH Edition, 1971.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Taggart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.F. ; 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Ore Dressing; J.Wile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1951, London / NY.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Jain  S.K.;  Ore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ocessing; Ox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 &amp; IBH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Publi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1986.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Taggart.; Handbook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Mineral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ressing,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Handbook Series.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MMP212  MINERAL DRESSING (0-0-2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1 credit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Single Toggle Blake Ja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Crusher.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Rolls Crusher.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rinding Studies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in a Ball Mill.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Charts.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Ores.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398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principle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separation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ineral (Dr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Wet Separators)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Disc Crusher.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Pelletization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Iron 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Fines.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9.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Electrostatic Separation.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10.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Tabling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11.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verif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audin's Equation.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12.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Mocro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pulverizer.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13.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draulic Jig.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14.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Froth Flotation (Denver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pe)  </w:t>
      </w: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205 N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MERICAL ANALYSIS AND PROB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BILITY THEORY (3-1-0) 4 credits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erical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Analysis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Solution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algebraic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transcendental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Iteration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false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position,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ton-Raph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 and 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 convergence. 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8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Solutions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linear equations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auss eli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auss Seidal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LU deco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ton-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Raphson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nonlinear equations.  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Eigen values and eigen vectors : 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and Jacobi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 solution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ordinar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differential equations: Ta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lor’s series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Euler’s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odified method, Runge-Kutta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’s Bash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orth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’s Moulton, Milne’s predictor corrector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value proble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s: Shooting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inite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erence methods.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Probability theory: 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Rando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variables,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discrete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continuous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rando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variable,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probabilit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unction;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distribution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discrete and continuous rando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variable joint  distributions.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8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atical expectation,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rando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variables, The variance and standard deviations,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generating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 other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central tendenc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dispersion, Ske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ness and Kurtosis. 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ial,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eometric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distribution,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Poisson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distribution,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Relation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son’s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distribution,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distribution, Relation bet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een Bino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ial and Normal distribution.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8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Sto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hastic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Processes: Rando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processes, continuous and discrete,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stationarit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ergodicit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etc.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correlation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autocorrela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oss-correlation,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 and application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correlation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engineers and scientists,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engar and Jain, Jain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introduction to probabilit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statistics,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Rohatgi and Sateh.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Elementar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 analysis, an algorith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app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oach,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raw-Hill, Cante and De Boor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statistics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reliabilit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queuing and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puter science and applications, Prentice Hall, Trivedi.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213   POL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MERIC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MATERIALS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15" w:after="0" w:line="206" w:lineRule="exact"/>
        <w:ind w:left="920" w:right="98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polymer -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-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erization -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structure -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Characteristics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polymer -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Mol.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t., Tg etc., Engg and speci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polymers - Elastomer.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polymer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orpholog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and Rhological behaviour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mers - IR, NMR,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 etc. techniques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results.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blend and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posites - De-gradation and re-c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polymer - applications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- additives,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oulding, extrus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etc.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08" w:lineRule="exact"/>
        <w:ind w:left="920" w:right="98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 and 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ers, Characteristics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oplastics and 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o-set syste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practicals based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hich conta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ns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Melt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index, densit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Vicat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ting point etc.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217" w:after="0" w:line="206" w:lineRule="exact"/>
        <w:ind w:left="1280" w:right="1685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Clegg D.W., Coll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Structure &amp;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 Materials; Matls. Publn., London , 1993.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Fried J.R.; Polymer Science and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Prentice Hall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India,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Delhi, 2000.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Willa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D. Callistor J.R.; Material Science &amp; Engineering; John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1997.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Jones; Engineering Materials (Vol. I / II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ook.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Maiti Suku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&amp; 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ers;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nusandhan Prakashan, Midnapure, 2003.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213   POL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MERIC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TERIALS  LAB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practicals based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hich conta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ns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Melt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index, densit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Vicat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ting point etc.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215 TRANSPORT PH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NOMENA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0-0) 3 credits  </w:t>
      </w:r>
      <w:r/>
    </w:p>
    <w:p>
      <w:pPr>
        <w:rPr>
          <w:rFonts w:ascii="Times New Roman" w:hAnsi="Times New Roman" w:cs="Times New Roman"/>
          <w:color w:val="010302"/>
        </w:rPr>
        <w:spacing w:before="47" w:after="0" w:line="238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ass transfer,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aspects in heating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reheating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steels,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eters, step heating,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significance in heating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reheating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Stead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state heat conduction, Fourier’s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, one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ensional stead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state heat conduction 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ough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walls, spheres,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linders, critical radiu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insula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eneral three Dimensional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quations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ithout intern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 heat generation, Finite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difference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Transient  conduction,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nalysis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transient heat conduction, 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ped heat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apacit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tical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methods, Transient heat conduction in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i-in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inite bodies, error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Heisler charts and their application to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transient heat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onduction.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Radiation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nature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radiations, black and gray bodies,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radiation, 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hape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actor, heat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bet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een black bodies,  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radiation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 geometries, interchange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actor, Radiation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hields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bined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conduction,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onvection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diation.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Fluid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their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ication,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inar and turbulent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Fluid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through plates, tubes, ducts and channels,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boundar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erential boundar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layer equations, Continuit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equations, Bl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usius and Van-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 integral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equation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ensional analysis to convective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ensional 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bers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their significance,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pirical equations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orced convection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inar and turbulent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different con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iguration,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Liquid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convective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Conduction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convection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stems, Fins 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Fins, Fin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ectiveness, Heat exchangers,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ication, fouling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 , overall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coef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icient, thermal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exchangers, LMTD and 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design proble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in heat exchangers. 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Mass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processes,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ication, concentration, velocit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lux, Fick’s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diffusion, Ma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diff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equations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stead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state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usion, equi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olar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usion, Mass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coef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icient, convective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ass transfer and application.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Text Books  and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erence books: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1) D.S.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ar: Heat &amp; Mass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an: White PRS: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Mcgra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pany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37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3)</w:t>
      </w:r>
      <w:hyperlink r:id="rId530" w:history="1">
        <w:r>
          <w:rPr lang="en-US" sz="18" baseline="0" dirty="0">
            <w:jc w:val="left"/>
            <w:rFonts w:ascii="Times New Roman" w:hAnsi="Times New Roman" w:cs="Times New Roman"/>
            <w:color w:val="000000"/>
            <w:sz w:val="18"/>
            <w:szCs w:val="18"/>
          </w:rPr>
          <w:t> E.R.</w:t>
        </w:r>
        <w:r>
          <w:rPr lang="en-US" sz="18" baseline="0" dirty="0">
            <w:jc w:val="left"/>
            <w:rFonts w:ascii="Times New Roman" w:hAnsi="Times New Roman" w:cs="Times New Roman"/>
            <w:color w:val="000000"/>
            <w:spacing w:val="-3"/>
            <w:sz w:val="18"/>
            <w:szCs w:val="18"/>
          </w:rPr>
          <w:t>G</w:t>
        </w:r>
        <w:r>
          <w:rPr lang="en-US" sz="18" baseline="0" dirty="0">
            <w:jc w:val="left"/>
            <w:rFonts w:ascii="Times New Roman" w:hAnsi="Times New Roman" w:cs="Times New Roman"/>
            <w:color w:val="000000"/>
            <w:sz w:val="18"/>
            <w:szCs w:val="18"/>
          </w:rPr>
          <w:t>. Eckert:</w:t>
        </w:r>
      </w:hyperlink>
      <w:hyperlink r:id="rId531" w:history="1">
        <w:r>
          <w:rPr lang="en-US" sz="18" baseline="0" dirty="0">
            <w:jc w:val="left"/>
            <w:rFonts w:ascii="Times New Roman" w:hAnsi="Times New Roman" w:cs="Times New Roman"/>
            <w:color w:val="000000"/>
            <w:sz w:val="18"/>
            <w:szCs w:val="18"/>
          </w:rPr>
          <w:t> Robert M. Drake,</w:t>
        </w:r>
      </w:hyperlink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and Mass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raw- Hill, 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4)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ncropera,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itt: Funda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entals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ass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4) S.P.Sukht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e: A text book on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5) Handbook  on Making 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haping and treating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6) Trinks : Industrial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Vol I and Vol. II   </w:t>
      </w:r>
      <w:r/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215 TRANSPORT PHENOMENA LAB (0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0-2) 1 credit  </w:t>
      </w:r>
      <w:r/>
    </w:p>
    <w:p>
      <w:pPr>
        <w:spacing w:after="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348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ericals on basic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conduction, convection and radiation.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ericals on stead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state conduction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nsient heat conduction.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calculation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rate under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ree convection condition.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forced convection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conditions.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ericals on radiation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in black bodies.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calculation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radiant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bodies and radia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hields.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Design calculations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exchangers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using LMTD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9.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exchangers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NTU method.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10.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conduction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onvection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 : Fins (calculation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curves etc.)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216 METALLURGICAL THERMODYNAMICS &amp; KINETICS (3-1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4 credits  </w:t>
      </w:r>
      <w:r/>
    </w:p>
    <w:p>
      <w:pPr>
        <w:rPr>
          <w:rFonts w:ascii="Times New Roman" w:hAnsi="Times New Roman" w:cs="Times New Roman"/>
          <w:color w:val="010302"/>
        </w:rPr>
        <w:spacing w:before="186" w:after="0" w:line="239" w:lineRule="exact"/>
        <w:ind w:left="920" w:right="8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Scope and concept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its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path and state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processes,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Reversible and Irreversible processes. First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ics, Internal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Specific heat, Enthalp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their derivative.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o-che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o-che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and applications.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Second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Entrop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its derivative.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ree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Criterion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potential. Zeroth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third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Fugacit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activit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constant,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partial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olar properties and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potential.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vapour phase in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solids and liquids.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20" w:right="8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solution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aoult’s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Henr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’s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ideal, non 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ideal and regular solutions,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ibbs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Duhen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its solution and applications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Multi-co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ponent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olution, interaction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Ellingha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oxides, sulphides, halides etc. and their applications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processes.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Electro-che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Cell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pplication.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Kinds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processes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reaction,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rrhenius equation,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bsolute reaction rate.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 :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Kapoor. M.L.;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&amp; Metallurgical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Vol. I &amp; II; Nemchand &amp; Bros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oorkee, 1984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Darken L.S. 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R.W.;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Metals;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1953.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8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Upadha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.S., Dube R.K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in Metallurgical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and Kinetics; Perga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ss, N. York, 1977. 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askell D.R.;  Metallurgical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USA, 1995.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Dr. Tupkar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R.H.; Introduction to Metallurgical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hosh; Text 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 &amp; Metallurgical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ics; Prentice Hll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India, Delhi, 2003.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218 CER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MICS MAT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6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credits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materials, Spectru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applications,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8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Basis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(Rock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salt,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CsCl,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Wurtzite,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Rutile,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Fluorites,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luorites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ovskites, Silicates etc.).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ection in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Kroger-Vink notation,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reactions, Stoichio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toichio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nthesis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techniques,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Consolidation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(slip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etc.),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Sintering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dvanced techniques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sinter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ders and sintered bodies (particle size and distribution,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densit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shrinkage, surface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area etc.)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7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Basics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properties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sical, Electrical, Mechanical, 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gnetic, and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al)  Structure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co-relationship.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into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cidic, basic, neutral, rarer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ractories. Require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applications.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dvanced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 (electro-cera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ics, bio-cera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ics,  ultra-high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ics, thin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etc.), Opportunities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hallenges.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19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Mode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engineering, Taylor and Francis, D.W. Richerson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B. Carter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Norton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Sintering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practice, R.M.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particula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materials processing, R.M.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erman.  </w:t>
      </w:r>
      <w:r/>
    </w:p>
    <w:p>
      <w:pPr>
        <w:spacing w:after="1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214 THEORY AND TECHNOLOGY OF HEAT TREATMENT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787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Recapitulation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Fe-C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equilib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Eutectoid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steels,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significance,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e-Te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diagrams,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characteristics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pearlite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bainite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Continuous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cooling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4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Characteristics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artensite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critical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cooling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rate,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Concept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Hardenabilit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.Methods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hardenabilit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effect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various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eters on hardenabilit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Cor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elation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hardenabilit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data.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787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of heat   treatment,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nnealing, Normalizing, Hardening, Quenching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edia and their evaluation, Sub-zero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pering, changes in structure and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 during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pering,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brittle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pering, Marte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pering,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Patenting.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78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Principles, 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applications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hardening treatments, Carburising, Nitriding, Cyaniding, Fla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and Induction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Hardening, Heat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hardened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ponents. 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51" w:right="78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Treatment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ospheres,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otective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ospheres,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due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treatment,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causes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prevention,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studies,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Quenching stresses and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78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s-stud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structure and properties, heat-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and uses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industriall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: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base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rought and cast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Ber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bronzes.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06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 Book.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378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bhudev K.H.; Hand 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Steels; Tata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2000.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Avner SH;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tata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Hill.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214 THEORY AND TECHNOLOGY OF HEAT TREATMENT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experi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based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bove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  </w:t>
      </w:r>
      <w:r/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220 FUNDAMENTALS OF DEFECTS IN MATERIA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 credits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point, line and planar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 and their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 on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solids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3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llabus: Introduction to Basic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ects; Point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ects, Extrinsic and Intrinsic Point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usion;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ocations,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Overvie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Stacking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Faults,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rain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Boundaries; Defects and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Solids; 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Poter and K. E. Easterling: Phase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 in Metals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2nd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 and hall, 1992.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D. Hull and 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J. Bacon: Introdu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tion to Dis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ocation, 5th ed., Butt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orth-Heinemann, 2011.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Kell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W.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roves,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ects, Addison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Wesel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2000.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6" w:lineRule="exact"/>
        <w:ind w:left="1280" w:right="83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P. Shew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in Solids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Publication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Minerals, Metals &amp; Materials Societ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1989.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J. Weertman and J.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Weert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an, Elementar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Ox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ord, 1992.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J. P. Hirth,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Dislocations, 2nd edition,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Wiley-Interscience Publication, 1982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>
        <w:drawing>
          <wp:anchor simplePos="0" relativeHeight="251658248" behindDoc="1" locked="0" layoutInCell="1" allowOverlap="1">
            <wp:simplePos x="0" y="0"/>
            <wp:positionH relativeFrom="page">
              <wp:posOffset>914704</wp:posOffset>
            </wp:positionH>
            <wp:positionV relativeFrom="line">
              <wp:posOffset>-4838</wp:posOffset>
            </wp:positionV>
            <wp:extent cx="3356483" cy="132588"/>
            <wp:effectExtent l="0" t="0" r="0" b="0"/>
            <wp:wrapNone/>
            <wp:docPr id="532" name="Freeform 5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356483" cy="132588"/>
                    </a:xfrm>
                    <a:custGeom>
                      <a:rect l="l" t="t" r="r" b="b"/>
                      <a:pathLst>
                        <a:path w="3356483" h="132588">
                          <a:moveTo>
                            <a:pt x="0" y="132588"/>
                          </a:moveTo>
                          <a:lnTo>
                            <a:pt x="3356483" y="132588"/>
                          </a:lnTo>
                          <a:lnTo>
                            <a:pt x="3356483" y="0"/>
                          </a:lnTo>
                          <a:lnTo>
                            <a:pt x="0" y="0"/>
                          </a:lnTo>
                          <a:lnTo>
                            <a:pt x="0" y="132588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 221 FUELS &amp; FURNACES (3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3 credits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—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Syllabus missing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222 CAS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IRON MET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LLURGY (3-0-0)3 credits  </w:t>
      </w:r>
      <w:r/>
    </w:p>
    <w:p>
      <w:pPr>
        <w:rPr>
          <w:rFonts w:ascii="Times New Roman" w:hAnsi="Times New Roman" w:cs="Times New Roman"/>
          <w:color w:val="010302"/>
        </w:rPr>
        <w:spacing w:before="103" w:after="0" w:line="312" w:lineRule="exact"/>
        <w:ind w:left="920" w:right="83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of cast irons based on their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 properties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icrostructure engineering applications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5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various grade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iron.  </w:t>
      </w:r>
      <w:r/>
    </w:p>
    <w:p>
      <w:pPr>
        <w:rPr>
          <w:rFonts w:ascii="Times New Roman" w:hAnsi="Times New Roman" w:cs="Times New Roman"/>
          <w:color w:val="010302"/>
        </w:rPr>
        <w:spacing w:before="213" w:after="0" w:line="311" w:lineRule="exact"/>
        <w:ind w:left="920" w:right="825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 materials and melting units used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cast irons, construction and operation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cupola,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Cast Irons melting. Divided blast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balanced blast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hot blast cupola other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elting units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Cast Irons.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311" w:lineRule="exact"/>
        <w:ind w:left="920" w:right="8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rey cast iron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Melting and Foundr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Practices. Various grades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Irons,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raphite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Molted Iron, 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hanite Castings.  </w:t>
      </w:r>
      <w:r/>
    </w:p>
    <w:p>
      <w:pPr>
        <w:rPr>
          <w:rFonts w:ascii="Times New Roman" w:hAnsi="Times New Roman" w:cs="Times New Roman"/>
          <w:color w:val="010302"/>
        </w:rPr>
        <w:spacing w:before="212" w:after="0" w:line="312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Malleable Iron and Ductile Iron Melting and Foundr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Practice.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e-inoculation techniques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alleable irons post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ductile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casting auste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ductile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ons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ucture propert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correlations.  </w:t>
      </w:r>
      <w:r/>
    </w:p>
    <w:p>
      <w:pPr>
        <w:rPr>
          <w:rFonts w:ascii="Times New Roman" w:hAnsi="Times New Roman" w:cs="Times New Roman"/>
          <w:color w:val="010302"/>
        </w:rPr>
        <w:spacing w:before="212" w:after="0" w:line="312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irons.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Carbidic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auste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ductile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DI)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process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eters control du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auste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pering.  </w:t>
      </w:r>
      <w:r/>
    </w:p>
    <w:p>
      <w:pPr>
        <w:rPr>
          <w:rFonts w:ascii="Times New Roman" w:hAnsi="Times New Roman" w:cs="Times New Roman"/>
          <w:color w:val="010302"/>
        </w:rPr>
        <w:spacing w:before="214" w:after="0" w:line="311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correlations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irons.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Evaluation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of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various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irons.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nalysis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casting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ects.  </w:t>
      </w:r>
      <w:r/>
    </w:p>
    <w:p>
      <w:pPr>
        <w:spacing w:after="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>
        <w:drawing>
          <wp:anchor simplePos="0" relativeHeight="251658326" behindDoc="1" locked="0" layoutInCell="1" allowOverlap="1">
            <wp:simplePos x="0" y="0"/>
            <wp:positionH relativeFrom="page">
              <wp:posOffset>914704</wp:posOffset>
            </wp:positionH>
            <wp:positionV relativeFrom="line">
              <wp:posOffset>-4838</wp:posOffset>
            </wp:positionV>
            <wp:extent cx="1126236" cy="131064"/>
            <wp:effectExtent l="0" t="0" r="0" b="0"/>
            <wp:wrapNone/>
            <wp:docPr id="533" name="Freeform 5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1126236" cy="131064"/>
                    </a:xfrm>
                    <a:custGeom>
                      <a:rect l="l" t="t" r="r" b="b"/>
                      <a:pathLst>
                        <a:path w="1126236" h="131064">
                          <a:moveTo>
                            <a:pt x="0" y="131064"/>
                          </a:moveTo>
                          <a:lnTo>
                            <a:pt x="1126236" y="131064"/>
                          </a:lnTo>
                          <a:lnTo>
                            <a:pt x="1126236" y="0"/>
                          </a:lnTo>
                          <a:lnTo>
                            <a:pt x="0" y="0"/>
                          </a:lnTo>
                          <a:lnTo>
                            <a:pt x="0" y="131064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 223 STRUCTURE OF MATERIALS (3-0-0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18"/>
          <w:szCs w:val="18"/>
        </w:rPr>
        <w:t>3 credits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67" w:after="0" w:line="238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their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origin,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brie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bonding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symmetr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otivation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symmetry,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lattice,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solids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based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crystal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(lattice+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itive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non-pri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itive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cells,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planar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(2D)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lattice,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lattices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(14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Bravais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lattices),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symmetry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lattices and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stals, myster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issing Bravais lattices,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space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illing, sub-lattices and sub-cr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stals, crystal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stems, ver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brie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introduction to advanced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(symmetry + space group).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Classic crystals: SC, BCC, FCC, CsCl, NaCl, DC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stal. Millers indices (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directions),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directions, Millers indices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(planes),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planes,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Cubi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hexagonal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crystal,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Miller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avais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indices,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solids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quasi-crystals,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orphous),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hort and long range order, molecular and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olecular crystals (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etallic. Covalent, ionic), coordination 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ber,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closed packed structures, packing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raction, ato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densit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voids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ordered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uctures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Fe3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l, CuZu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ore).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solid solutions.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187" w:after="0" w:line="238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Ideal vs real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icrostructure.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structure-points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 and its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concentration,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producing point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ects, dislocations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edge, scre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ixed. Volterra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gers vector, dislocation line,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dislocations in BCC, FCC and HCP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stals, energy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dislocations, partial dis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ocations, slip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 in BCC, FCC and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scre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dislocation. Rando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vs structural dislocations. 2D defects,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(sur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ace, grain boundar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stacking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aults,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boundaries,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anti-ph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boundaries),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(coherent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in-coherent),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concept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terraces,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ledges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kinks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grains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(low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angle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high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angle),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brie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pheno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enon. 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24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dislocations in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dered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 and ionic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 differ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syste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? Quasi-crystal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introduction,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hich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quasi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differ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Description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icrostructure,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nature/distribution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phases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during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non-equilibriu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ations, 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phase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Non-cr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state,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sphere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random-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Liquid-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state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 phase,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isted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 phase, smectic phase, colu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nar phase , plastic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 (introduction onl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 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Materials,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uel M.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llen and 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 L. Tho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as,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MIT Series, 1998.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371 METAL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ORKING PROCESSES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0-0) 3 credits  </w:t>
      </w:r>
      <w:r/>
    </w:p>
    <w:p>
      <w:pPr>
        <w:spacing w:after="23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8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Metallurgical Processing, Steps involved in proce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sing and their scope. Elastic and Plastic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haviour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Engineering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strain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True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strain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curve,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relations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curve.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Concept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strain in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ension. Principal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stresses, Mohr’s circle, Yield Criteria.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cells and transnational symmetr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plastic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slip and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ining, Edge and screw Dislocation in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stals, their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properties, stacking faults,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single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stals, Strain hardening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echanisms, Cross slip. Flo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FCC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single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boundaries,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grain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boundaries,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solute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atom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phase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particle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plastic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annealing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cles, re-cr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stallization and variables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annealing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cles.  </w:t>
      </w:r>
      <w:r/>
    </w:p>
    <w:p>
      <w:pPr>
        <w:rPr>
          <w:rFonts w:ascii="Times New Roman" w:hAnsi="Times New Roman" w:cs="Times New Roman"/>
          <w:color w:val="010302"/>
        </w:rPr>
        <w:spacing w:before="8" w:after="0" w:line="23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 Working,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processes, Metal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Mechanics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slab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working,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Friction and lubrication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orking. Workabilit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Residual stress, Experimental techniques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orking.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puter aided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Rolling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ocesses,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inition,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assification products and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 sequences in hot and cold rolling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ills. Rolling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outs, Mill line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accessories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 and shape rolling.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tical aspects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rolling. Rolling load torque and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 </w:t>
      </w:r>
      <w:r/>
    </w:p>
    <w:p>
      <w:pPr>
        <w:rPr>
          <w:rFonts w:ascii="Times New Roman" w:hAnsi="Times New Roman" w:cs="Times New Roman"/>
          <w:color w:val="010302"/>
        </w:rPr>
        <w:spacing w:before="8" w:after="0" w:line="237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calculations,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variables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rolling.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Rolling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controls.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rolled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products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causes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remedies.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Metallurgical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aspect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related to heating, re-heating,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du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rolling and post rolling practices.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Forging process, Main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orging operation, Open and closed die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orging. Forging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hammers process, special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isother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ring rolling, near net shape.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tical aspects of open die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orging and design aspects of closed die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Forging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Forged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shape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ponents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industrial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respect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orging practices, suit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and their Metallurgical aspects.  </w:t>
      </w:r>
      <w:r/>
    </w:p>
    <w:p>
      <w:pPr>
        <w:rPr>
          <w:rFonts w:ascii="Times New Roman" w:hAnsi="Times New Roman" w:cs="Times New Roman"/>
          <w:color w:val="010302"/>
        </w:rPr>
        <w:spacing w:before="7" w:after="0" w:line="238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Extrusion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ocesses, Direct and Indirect Extrus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on, Extrus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tooling,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extrusion, variables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extrusion.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oducts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suitable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extrusion. Process like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pact, Hookers and other based on extrusion principle. Tube dra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operations and their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sis. Wire rod dra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operations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ore rod dra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ing. Dra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load and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calculations.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Elementar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concepts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ire rod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controlled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ooling, Metallurgical aspects. Sheet Metal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operation, For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concepts. Dra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or stratching deep dra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ing,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basic process, LDR,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 necking and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nisotrop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its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drawabilit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tests.  </w:t>
      </w:r>
      <w:r/>
    </w:p>
    <w:p>
      <w:pPr>
        <w:spacing w:after="2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Dieter,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.E., Mechanical Metallu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Book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pany; Metric Edition,1988.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H ,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 W.F. and Caddell.Metal, For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Mechanics and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Prentice Hall, 1983.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ling Norman E., Mech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nical Behavior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Materials, Prentice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all, 1999.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279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Handbook Vol. 14.; For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&amp; Forging; Metals Handbook (10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Edn.)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Intl., 1996.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Roberts W.L.;  Hot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olling and Steels, Marcel Dekker, 1983.  </w:t>
      </w:r>
      <w:r/>
    </w:p>
    <w:p>
      <w:pPr>
        <w:rPr>
          <w:rFonts w:ascii="Times New Roman" w:hAnsi="Times New Roman" w:cs="Times New Roman"/>
          <w:color w:val="010302"/>
        </w:rPr>
        <w:spacing w:before="169" w:after="0" w:line="235" w:lineRule="exact"/>
        <w:ind w:left="920" w:right="2799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MMP371 METAL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ORKING PROCESSES LAB. (0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0-2) 2 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edits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practicals based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bove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llabus.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372 PRINCIPLES OF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N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ON FERROUS 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X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TRACTION METALLURGY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0-0) 3 credits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1098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eneral methods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extraction in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- Drying, Calcination, Roast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ng,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elting, Carbother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and Metllother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reduction,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techniques like Liquation, Distillation, Vacuu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Distillation etc.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 and electro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suitable 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109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Leaching techniques, Leaching solvents,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leaching, Bacterial leaching, Electroche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nature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leaching,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old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silver extraction.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7" w:lineRule="exact"/>
        <w:ind w:left="920" w:right="109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Pressure leaching, Sherritt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orden process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Copper, Nickel, Cobalt ores; Solvent extraction, Ion exchange.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- Electrol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aqueous solutions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uses salts, Cell design, Recover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 values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Cementation,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inning, Electro-re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etc.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inciples and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 applications.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oxides -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Magnesiu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Titaniu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extraction, Ba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er’s process, Hall Heroult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sulphides, 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Copper, Lead, Zinc, Nickel. 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Reference / Tex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217" w:after="0" w:line="206" w:lineRule="exact"/>
        <w:ind w:left="1280" w:right="288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H.S., Sridhar R.,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K.P.;.Extraction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tals; West Publin., 1990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Rosenquist T;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Extractive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Koga Kusha, 1985.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nkova;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eneral Metallurgy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Volsk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Metallurgical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ocesses; Mir Publication, 1971.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Philipova N.;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Metallurgical Processes, Mir Publication; 1975.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Jackson Eric;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Extraction;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J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ohn Wiel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1986.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J.L.;. 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Metals;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J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ohn Wiel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1959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Dr. Venkatachala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Narosa Publi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hline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ouse, 1998.  </w:t>
      </w:r>
      <w:r/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MMP372 PRINCIPLES OF NON FERROUS 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X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TRACTION METALLURGY LAB. (0-0-2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1 credit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experi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based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bove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373  FERROUS 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X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TRACTION METALLURGY (3-0-0) 3 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98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historical, 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testing and characterization, agglo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oxide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eed,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proved coke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Burden distribution control,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burd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on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iciency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processes.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o-kinetics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reactions in blast furnace, hot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external treatment.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Design and const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uction details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blast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urnace, product handling.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9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Mode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trends in blast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 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sign and operation.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lternate iron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technologies viz.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 blast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urnace, rotar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kilns, gas based sha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urnaces etc. 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5" w:after="0" w:line="208" w:lineRule="exact"/>
        <w:ind w:left="920" w:right="386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Dr. Tupkar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R.H.; Introduction to Modern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Making; Khanna Publishers, 1996.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Biswas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.K;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Blast Furnace Iron Making; SB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Publication, Calcutta.  </w:t>
      </w:r>
      <w:r/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378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EAR OF ENGINEERING MATERIALS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5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 Tribolog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wear,  industrial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ear, wear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ication, Sliding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ear, mechanis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variables, sliding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and non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wear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aps, test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85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Wear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abrasion,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abrasion, Factors af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ecting abrasive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ear,  abrasive  behaviour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engineering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abrasive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testing, abrasion resistant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5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Wear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erosion,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erosion,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 af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ecting erosion, ero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ion behaviou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erosion resistant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materials, test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Friction and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rictional behaviou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eals and  non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materials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Wear characterization 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Miscellaneous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ear, Lubrication,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Liquid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olid lubricants  </w:t>
      </w:r>
      <w:r/>
    </w:p>
    <w:p>
      <w:pPr>
        <w:rPr>
          <w:rFonts w:ascii="Times New Roman" w:hAnsi="Times New Roman" w:cs="Times New Roman"/>
          <w:color w:val="010302"/>
        </w:rPr>
        <w:spacing w:before="218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224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Huchings I.M.; Tribolog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Friction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Materials; Butter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orth &amp; Heine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ann, 1992.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rnell R.D., Davies P.B.; Tribolog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- Principles and Design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pplications; Spriger Verlag, 1991.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.S.M. Handbook : Friction, Lubrication Wear and Tribolog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(Vol. 18);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378 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EAR OF ENGINEERING MATERIALS LAB.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testing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411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Sliding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test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and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using pin on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 apparatus.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sand rubber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heel abrasion testing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metallic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operational variables on slurr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erosion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wear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solid particle erosion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non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PHL 305 ELECTRICAL &amp; MAGNETIC MATERIALS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186" w:after="0" w:line="239" w:lineRule="exact"/>
        <w:ind w:left="920" w:right="853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Magnetic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Materials :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Magnetis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materials, diamagnetic,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anti-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materials. Spontaneous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agnetization,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ains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materials, hard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materials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errites. 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53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Dielectric Materials 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 concepts,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polarization, electronic, ionic, orientational polarization polar and non-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polar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dielectrics,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erroelectricit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piezoelectricit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spontaneous polarization, Curie-Weiss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Electrocera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ics, Processing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applications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ics, Transducers.  </w:t>
      </w:r>
      <w:r/>
    </w:p>
    <w:p>
      <w:pPr>
        <w:rPr>
          <w:rFonts w:ascii="Times New Roman" w:hAnsi="Times New Roman" w:cs="Times New Roman"/>
          <w:color w:val="010302"/>
        </w:rPr>
        <w:spacing w:before="207" w:after="0" w:line="237" w:lineRule="exact"/>
        <w:ind w:left="920" w:right="853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Industrial Lasers 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Basic concepts,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lasers, Nd:YA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laser, CO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bscript"/>
        </w:rPr>
        <w:t>2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laser, Indust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ial 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lasers, drilling,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cutting,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elding, heat treatment 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53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Electrical Conductivity Materials 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Conduction in Metals Free electron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Oh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’s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Joule’s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Factors affecting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electrical resistivit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etals.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Coppers, Brass,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Materials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conducting applications, Hard and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Solders, electrical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uses heating 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Ionic conductors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Superconductors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Sil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bee’s rule, Meissner effect,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 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 and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II superconductors,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superconductors.  </w:t>
      </w:r>
      <w:r/>
    </w:p>
    <w:p>
      <w:pPr>
        <w:rPr>
          <w:rFonts w:ascii="Times New Roman" w:hAnsi="Times New Roman" w:cs="Times New Roman"/>
          <w:color w:val="010302"/>
        </w:rPr>
        <w:spacing w:before="208" w:after="0" w:line="237" w:lineRule="exact"/>
        <w:ind w:left="920" w:right="853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6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iconductor I 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iconductors, II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pound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III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pounds, ternar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quaternar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pounds, oxide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iconductors,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semiconductor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organic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iconductors.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20" w:right="85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6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iconductors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II 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p-n junction diode, half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ave recti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ier, voltage stabilization, light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itting diode, the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junction transistors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silicon controlled recti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iers (th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ristors), integrated circuits,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ICs,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oxides, silicon ICs.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00" w:after="0" w:line="225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Dekkar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J.; Electrical Engineering Material (19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Edition); Prenti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Hall India, 1997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4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Kenneth Krane; Modern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sics; (2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n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Edition);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J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ohn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Eastern, 1998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4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Kasap S. O.;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incipal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Electronic Materials and Devices (2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n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Edition); TAT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raw-Hill  </w:t>
      </w:r>
      <w:r/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PHP 306  ELECTRICAL AND ELECTRONIC MATERIALS LAB.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variation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resistivit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a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ind 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band gap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Probe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ind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obility and carrier concentration in the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(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or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iconductor) using Hall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setup.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 the conductivit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given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Kelvin’s Bridge Method.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 the coef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Conductivit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bad conducto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Lee’s disc method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ission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 voltage through optical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ibre and Co-axial cable and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pare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esult 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 Fibre Optics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Kit.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 the Coercivit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Saturation Magnetisation, Retentivit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steresis Loss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given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using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steresis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Curve Tracer.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measure the Dielectric Constant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liquid dielectric and 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depend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dielectric constant.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 the Magnetic Susceptibilit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solution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Quinke’s Tube Method.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9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SER as a Particle Size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zer.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10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pacing w:val="1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 the dielectric cons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given solid dielectric (Bakelite,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lass, Ply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ood and PZT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ple) and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ze the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result.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11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pacing w:val="1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variation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dielectric constant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PZT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and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 its Curie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12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Arial" w:hAnsi="Arial" w:cs="Arial"/>
          <w:color w:val="000000"/>
          <w:spacing w:val="1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variation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loss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and to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 its Curie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351  PROCESS OPT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Z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ATION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04" w:after="0" w:line="206" w:lineRule="exact"/>
        <w:ind w:left="920" w:right="88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: Traditional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Quadratic Loss Function ,Variations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Quadratic Loss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Function,Noise Factors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Causes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Variation,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verage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Loss,Classi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eters: P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,Opti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oduct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Process Design,Role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 activities  </w:t>
      </w:r>
      <w:r/>
    </w:p>
    <w:p>
      <w:pPr>
        <w:rPr>
          <w:rFonts w:ascii="Times New Roman" w:hAnsi="Times New Roman" w:cs="Times New Roman"/>
          <w:color w:val="010302"/>
        </w:rPr>
        <w:spacing w:before="115" w:after="0" w:line="206" w:lineRule="exact"/>
        <w:ind w:left="920" w:right="886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Orthogonal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:-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 test strategies,Degrees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reedo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standard orthogonal arra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NNOV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,Case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atrix experiment using orthogonal arrays,Designing a opti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ized product / process Case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2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noise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testing conditions,Qualit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characteristics and objective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unction,Control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 and their levels,Matrix experi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and Data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 </w:t>
      </w:r>
      <w:r/>
    </w:p>
    <w:p>
      <w:pPr>
        <w:rPr>
          <w:rFonts w:ascii="Times New Roman" w:hAnsi="Times New Roman" w:cs="Times New Roman"/>
          <w:color w:val="010302"/>
        </w:rPr>
        <w:spacing w:before="115" w:after="0" w:line="206" w:lineRule="exact"/>
        <w:ind w:left="920" w:right="88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Signal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N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oise Ratios:- S/N ratios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static proble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s,S/N ratios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proble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 Statistical Process Control,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ontrol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Charts  </w:t>
      </w:r>
      <w:r/>
    </w:p>
    <w:p>
      <w:pPr>
        <w:rPr>
          <w:rFonts w:ascii="Times New Roman" w:hAnsi="Times New Roman" w:cs="Times New Roman"/>
          <w:color w:val="010302"/>
        </w:rPr>
        <w:spacing w:before="25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586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using robust design, Madhav S. Phadke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Taguchi techniques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engineering, Philip J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Ross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368  INDUSTRIAL ME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ALLURGY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Unit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I: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8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various 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used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unit operations required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olding,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olding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&amp;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processes,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Recla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Sand.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gating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&amp;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risering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and their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unctions. Cast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 &amp; their remedies,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elting units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oundries, recent trends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olding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casting processes.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Unit II: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8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Survey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processes,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present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status,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joint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design,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backing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bols.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Welding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ocesses.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Inspection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&amp;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processes.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Unit III: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Techniques,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advantages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/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disadvantages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techniques.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Sintering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urnaces and their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pes; Sintering 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ospheres, Testing &amp; evaluation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82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 casting,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raw-Hill, Hiene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osenthal.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Welding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raw-Hill, Littile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textbook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Sands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Shakespears.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Handbook 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elding.  </w:t>
      </w:r>
      <w:r/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576  BI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MATERIALS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90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lasification-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eneral Characteristics-Structure &amp;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Materials-Relevance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"/>
          <w:sz w:val="18"/>
          <w:szCs w:val="18"/>
        </w:rPr>
        <w:t>stal/Molecular Structure-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Phase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plant Materials-Metallic,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ic,Poly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90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Bio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aterials-Mechanical,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al, etc.Structural evolution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bioco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patibilit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reference to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corrosion. Structural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correlation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Bio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aterials-Orthopaedic, Dentistr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Cardiac Devices, etc.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Tissue Engineering-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 Bio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Case Studies,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Biomaterials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develop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Medical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ankind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aterials- Sujata Bhat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90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Handbook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 Behaviour Models, Vol.3- Multiphase Behaviour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icial organs &amp; Tissue Engineering (Handbook)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Science &amp; Engineering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Materials- D.R.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skeland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s- Pol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Principles- R. Reed-Hill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Stainless Steel- F.B Pickerin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388 CH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MICAL CHARACTERI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Z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ATION OF MATERIALS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47" w:after="0" w:line="238" w:lineRule="exact"/>
        <w:ind w:left="920" w:right="9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analysis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ravi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etric, Volumetric, Gas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Calorimetric, Nephelo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electro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ethods; 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substances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error in quantitative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Calculations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ravimetric and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results.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9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ravi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analysis, require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precipitates, choice and 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precipitant, salt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ect,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perature,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drogen ion conc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ntration and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plex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on completeness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preparation;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orphous and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precipitates co-precipitation,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ashing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precipitates.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ethods, requirements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reactions, preparation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standard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olutions.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Neutralization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 :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indicators, titration cu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titration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strong acid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strong alkali,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eak acid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strong alkali,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eak bases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strong acids, bu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action, indicator errors in titration.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20" w:right="9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Oxidation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Reduction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ethods, oxidation potentials, direction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reactions, equilib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constants, titration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ures and indicators,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rate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reaction and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 reaction.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redox titration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mangno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dichro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iodometr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bro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etc., standard solutions,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indicators.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Precipitation and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plex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ethods, principles, titration curves,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the equivalence point etc.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titrations.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lexeyev ; Qualitative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sis; MIR Publi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hers, 1959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Jain S.P. &amp;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grawal BC; Text 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Metallurgical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sis; Khanna Pub.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o., 1976.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W.V. Soot.;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ndard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nalysis 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9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.I. Vogel.; Text 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Quantitative Inorganic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sis; English Language Book Services, 1978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Young R.S.;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in Extractive Metallurgy; Charles,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 &amp; Co. Ltd, 1971  </w:t>
      </w:r>
      <w:r/>
    </w:p>
    <w:p>
      <w:pPr>
        <w:spacing w:after="1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92" w:lineRule="exact"/>
        <w:ind w:left="920" w:right="3257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 388 CH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MICAL CHARACTERI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Z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ATION OF MATERIALS LAB 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Carbon and Sulphur in Ferrous Materials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“Stroheleins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pparatus”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Manganese in steel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sodiu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uthate method.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steel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Persulphate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Phospho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teel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Nitro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bdate method.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Silicon in steel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gravimetric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Nickel in steel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Dimeth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lgl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oxime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Sulphur in steel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Iodo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Copper in steel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Iodo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and Electrogravimetric method.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9.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Iron in iron ore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method.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10.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standard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olutions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standardization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olution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374 CHARACTERIZATION OF MATERIALS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 credits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4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characterization, its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portance, structure sensitive/insensitive properties,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ructure-p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correlation,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basics, resolution, depth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ield/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ocus, aberrations (spherical, chro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 and astig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),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edial measures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aberrations, levels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characterization (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acro,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eso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39" w:lineRule="exact"/>
        <w:ind w:left="920" w:right="824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(OM)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lected/trans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itted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light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theoretical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practical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resolution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icroscope,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 aperture, principle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image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icroscope construction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orking,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fective/e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magni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light sources,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 correction,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illu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bright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ield, dark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ield, polarized 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phase contrast, application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each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illu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8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preparation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features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image,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scannin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(SEM),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advantages/disadvantages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OM,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SEM,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gun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parison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them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(resolution, brightness,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iciency, cost and stabilit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), 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SEM,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 and construction,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agnification.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Electron-speci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 interaction, imaging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odes (secondar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ckscattered),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spot size, apertures, accelerating voltage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SEM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age, Everhart-Thornle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detector, Robinson detector,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olid state seg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ented detector, ato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ber and topological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contrast, critical probe current.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using SEM, EDS/WDS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 principle, construction, spot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line scan and area scan, resolution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5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EDS/WDS detector, advantages/disadvantages, calibration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EDS/WDS, qualitative and qu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ntitative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24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characteristic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Bragg's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Laue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rotating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application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derivation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diffraction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conditions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BCC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Bravais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lattice,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diffracto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ilters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counters/detectors,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X-ray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characterization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structure, lattice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eter,  introduction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IXRD.  </w:t>
      </w:r>
      <w:r/>
    </w:p>
    <w:p>
      <w:pPr>
        <w:rPr>
          <w:rFonts w:ascii="Times New Roman" w:hAnsi="Times New Roman" w:cs="Times New Roman"/>
          <w:color w:val="010302"/>
        </w:rPr>
        <w:spacing w:before="8" w:after="0" w:line="237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differential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differential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scanning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calori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ogravimetric analysis, accuranc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sensitivit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calibration and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erences.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Characterization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selection and design case studies. 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BOOKS: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Hebbar  K R, “ Basics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X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 and its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pplications”, I.K. International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Publishing House Pvt Ltd, New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94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Delhi, 2007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Phillips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“Mode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Metallographic Techniques and their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pplications”,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Eastern, 1971.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Cherepin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Mallic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”Experi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Physical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",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Asia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Publishing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94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1967.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 notes.  </w:t>
      </w:r>
      <w:r/>
    </w:p>
    <w:p>
      <w:pPr>
        <w:rPr>
          <w:rFonts w:ascii="Times New Roman" w:hAnsi="Times New Roman" w:cs="Times New Roman"/>
          <w:color w:val="010302"/>
        </w:rPr>
        <w:spacing w:before="218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REFERENCES: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23" w:lineRule="exact"/>
        <w:ind w:left="920" w:right="0" w:firstLine="0"/>
      </w:pP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1.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Cullit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 D., Stock S R "Ele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raction", Prentice Hall, Inc 2001.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23" w:lineRule="exact"/>
        <w:ind w:left="920" w:right="0" w:firstLine="0"/>
      </w:pP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2.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Whan R E (Ed),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Volu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10, Materials Characterization “, Nineth edition,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international, 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94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1986.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23" w:lineRule="exact"/>
        <w:ind w:left="920" w:right="0" w:firstLine="0"/>
      </w:pP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3.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Vander Voo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t, “Metallograph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Principle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practice”, Mc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Inc., 1984.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94"/>
        </w:tabs>
        <w:spacing w:before="0" w:after="0" w:line="223" w:lineRule="exact"/>
        <w:ind w:left="920" w:right="0" w:firstLine="0"/>
      </w:pP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4.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Kehl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L., "The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tallographic Laborator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Practice",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Book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1949.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  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MMP374 CHARACTERI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Z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ATION OF MATERIALS 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B.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0-2) 1 credit 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Set of exper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>ments based on the above syllabus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365 STEEL MAKING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ECHNOLOGY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 materials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steel making,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and kinetics of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reactions viz, decarburization, depho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phorization,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deoxidation, desulphurization etc.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Historical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Bese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open hearth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odified open hearth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top and botto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blo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oxygen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urnaces, process control and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Electric steel making practice and secondar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processes.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Ingot casting and continuous casting process.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280"/>
        </w:tabs>
        <w:spacing w:before="217" w:after="0" w:line="206" w:lineRule="exact"/>
        <w:ind w:left="920" w:right="38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Dr. Tupkar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R.H.; Introduction to Modern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aking; Khanna Publi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hers, 1996.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Turkdogan E.T.;  Funda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 making; The Institute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Materials, 1996.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382 SOLIDIFICATION PROCESSING AND AD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ANCED FOUNDRY TECHNOLOGY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78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Solidification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segregation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shrinkage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pheno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castings,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olidification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values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steels,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calculation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solidification  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casting, heat 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 calculations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casting.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78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gating,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equations and application in gating design, aspiration in 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sprue and at sharp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ners, step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gates stack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olding, gating design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cast irons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spheriodal graphite iron and steel castings.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Risering techniques, riser design, calculation of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eeding distance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riser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bars and plates.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Directional solidification in steel castings,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chill design, insulating and exother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sleeves, hot tears.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78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Ferrous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practice, general principles underl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olding, core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aking, riser and gating design in gre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alleable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 iron, S.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iron and steel, plant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out considerations.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practice, recent trends in casting practice, analysis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casting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ects, case studies.  </w:t>
      </w:r>
      <w:r/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424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Flinn R.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Fundamentals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 Casting;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ddison Wesle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Pub. Co., 1963.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Mukherjee P.C.;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tal Casting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J.L.; Non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Foundr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John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1959.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Wladaver; Directional Solidification in steel castings.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Briggs R.W.;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 Casting;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1946.  </w:t>
      </w:r>
      <w:r/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MMP382 SOLIDIFICATION PROCESSING AND ADVANCED FOUNDRY TECHNOLOGY LAB. (0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0-2) 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1 credit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experi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based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bove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375 JOINING OF MA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Surve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processes, present status,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ication, joint design,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backing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sy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bols.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welding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ocesses such as Gas, Electrodes, Resistance, Spot, Sea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Electron bea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, laser bea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etc. Scope, instru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itations, applications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ndards 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specifications,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characteristics and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eters affecting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electrode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special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processes such as 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MI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erged arc, 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 welding under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 ultrasonic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riction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etc. scope, inst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 applications, standards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specifications.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Welding proble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and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edies in steels, cast iron and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require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control, 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pection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testing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tests assessment techniques, heat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Z and disto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tion, 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based on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elding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 , dissi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ilar metal welding proble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and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edies,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elder accessibilit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test.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8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Welding &amp; Welding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Littile R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2002.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Handbook No. 6 on Welding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Brazing &amp; Soldering.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.E.; Welding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Vol. 1, Linnert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WS 1965.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Welding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Khanna O.P. Dhanpat Rai Publications, 1999.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Welding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ourd.  </w:t>
      </w:r>
      <w:r/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375 JOINING OF MA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ERIALS LAB (0-0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practical based on the abo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383 LIGHT METAL 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LOYS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204" w:after="0" w:line="206" w:lineRule="exact"/>
        <w:ind w:left="920" w:right="109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alloys, their properties,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strength /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 ratio in engineering applications. Detailed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engineering applications , Indian / International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pecifications.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Melting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used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elting /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Casting characteristics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light metal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(Ag, Mg, Te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oundr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aster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used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elting.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light metals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rolling, sheet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orking, extrusion etc.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lloys: Duralu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l-Li, Mg-Li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- production and processing techniques &amp; applications.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109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Titaniu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s: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elements and their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fects,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alloys, their processing, heat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 and selection.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Strategic 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s., air cra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 indust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ies. Functional considerations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Defects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in cast and rolled product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Failure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light metal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ponents.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Raudebaugh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.J.;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Physical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Pit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avi Publi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hing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pn., 1952.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4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I.J.; Light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(3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rd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rnold, 1995.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Bickert C.M.; Light Metals; Minerals Metals &amp; Materials Societ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1990.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Brooks C.R.; Heat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 &amp; Structure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 Fer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SM, 1984.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383 LIGHT METAL 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LOYS LAB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practical based on the abo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384 ALLOY STEELS &amp; HIGH TEMPERATURE ALLOYS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51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 depending on 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 content, 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 elements on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onstitution, structure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steels,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errite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and carbide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irons.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39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structural steels, High strength 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steels, Dual phase steels,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eneral Engineering Steels, Mediu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high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tool steels such as HCHC, HSS etc. 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39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 resistant stainless steels, processing and heat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Had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ield's  Mn  Steel,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pring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el, electrical sheet steels,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steels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application, Maraging steel 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 steel and TRIP Steels.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Heat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techniques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 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 high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special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phasis on high  speed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tool steel, stainless steel, spring steels,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iron, ,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Various specification viz.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ISI, BSS, DIN &amp; IS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cast iron.  </w:t>
      </w:r>
      <w:r/>
    </w:p>
    <w:p>
      <w:pPr>
        <w:rPr>
          <w:rFonts w:ascii="Times New Roman" w:hAnsi="Times New Roman" w:cs="Times New Roman"/>
          <w:color w:val="010302"/>
        </w:rPr>
        <w:spacing w:before="208" w:after="0" w:line="237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Heat resistant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- general properties,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structure,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ocessing, applications and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itations, Super base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"/>
          <w:sz w:val="18"/>
          <w:szCs w:val="18"/>
        </w:rPr>
        <w:t>s- Ni-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base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Co-base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Fe-base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Ni-Fe base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Titaniu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aeronautical applications, their processing,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operties, selection.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Roberts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Tools Steels; 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erican Societ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Metals, 1980.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Clark, Varne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W.R.;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for Engineers; East West Press, 1962.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96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son; The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Tools Steels; John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1962.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Handbook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Vol.1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10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Edition);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International, 1995.  </w:t>
      </w:r>
      <w:r/>
    </w:p>
    <w:p>
      <w:pPr>
        <w:spacing w:after="2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355  PARTICULATE TECHNOLOGY (3-0-0) 3 credits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8" w:lineRule="exact"/>
        <w:ind w:left="920" w:right="124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  Methods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preparation (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ical), Methods and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paction (Die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paction, Isostatic), Slip casting, Tape casting, Extrusion, Sinter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Method,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ospheres,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(Porous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oducts, electrical cont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cts, Friction parts etc.) 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445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ulate Tech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Textbook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Sands &amp; Shakespears,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 Sinha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386  S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MICONDUCTOR TECHNOLOGY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179" w:after="0" w:line="238" w:lineRule="exact"/>
        <w:ind w:left="920" w:right="89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sics and Properties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aterials: crystal structure,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bands, Fer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 level, carrier concentration at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carrier transport pheno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ena, Hall Effect, reco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bination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optical and thermal pheno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enon.   </w:t>
      </w:r>
      <w:r/>
    </w:p>
    <w:p>
      <w:pPr>
        <w:rPr>
          <w:rFonts w:ascii="Times New Roman" w:hAnsi="Times New Roman" w:cs="Times New Roman"/>
          <w:color w:val="010302"/>
        </w:rPr>
        <w:spacing w:before="243" w:after="0" w:line="238" w:lineRule="exact"/>
        <w:ind w:left="920" w:right="118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Device Processing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oxidation,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usion, ion-i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plantation, deposition, lithograph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etching and interconnect. p-n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Junction: depletion region,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usion, generation-reco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bination, cu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rent-voltage characteristics, junction breakdo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n, charge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storage and transient behavior.   </w:t>
      </w:r>
      <w:r/>
    </w:p>
    <w:p>
      <w:pPr>
        <w:rPr>
          <w:rFonts w:ascii="Times New Roman" w:hAnsi="Times New Roman" w:cs="Times New Roman"/>
          <w:color w:val="010302"/>
        </w:rPr>
        <w:spacing w:before="244" w:after="0" w:line="237" w:lineRule="exact"/>
        <w:ind w:left="920" w:right="83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Metal-Se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ontacts: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idealized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semiconducto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junctions, oh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contacts, Solar energy-de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its intens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distribution, variation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pectru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solar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spectru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heat losses,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photo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conversion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and their 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paration and characterization.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080"/>
        </w:tabs>
        <w:spacing w:before="247" w:after="0" w:line="237" w:lineRule="exact"/>
        <w:ind w:left="920" w:right="144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Design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solar applications: collectors, selective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ace,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solar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lectors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concentrators,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o-electric conversion, chalcogenide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criteria for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 selection, spectral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response,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iciency.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Photovoltaic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PV) cells; p-n 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 and hetero junction, First, Second and Third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eneration PV devices.   </w:t>
      </w:r>
      <w:r/>
    </w:p>
    <w:p>
      <w:pPr>
        <w:rPr>
          <w:rFonts w:ascii="Times New Roman" w:hAnsi="Times New Roman" w:cs="Times New Roman"/>
          <w:color w:val="010302"/>
        </w:rPr>
        <w:spacing w:before="246" w:after="0" w:line="237" w:lineRule="exact"/>
        <w:ind w:left="920" w:right="122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PV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aterials: silicon -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ngle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stalline, pol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stalline, ribbon,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orphous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nanocr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stalline; CdS, Cu(In,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a)Se2, Cd-Te/Se,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aAs, 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P/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ZnMgO, PbS.   </w:t>
      </w:r>
      <w:r/>
    </w:p>
    <w:p>
      <w:pPr>
        <w:rPr>
          <w:rFonts w:ascii="Times New Roman" w:hAnsi="Times New Roman" w:cs="Times New Roman"/>
          <w:color w:val="010302"/>
        </w:rPr>
        <w:spacing w:before="243" w:after="0" w:line="238" w:lineRule="exact"/>
        <w:ind w:left="920" w:right="1118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PV Material quali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terrestrial and space application, radiation 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age, arrays and solar cell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storage-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ical, electroche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storage and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drogen generation. Chall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nges and Solutions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Manu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acturing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PV solar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cell, Understanding the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related issues  </w:t>
      </w:r>
      <w:r/>
    </w:p>
    <w:p>
      <w:pPr>
        <w:rPr>
          <w:rFonts w:ascii="Times New Roman" w:hAnsi="Times New Roman" w:cs="Times New Roman"/>
          <w:color w:val="010302"/>
        </w:rPr>
        <w:spacing w:before="249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BOOKS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S.M. Sze,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tor Devices, John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2nd Edition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2001)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ntonio Luque and Steven Hegedus, Handbook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Photovoltaic Science and Engineering, John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Sons, 1 st Edition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(2008)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S.S. Isla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iconductor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sics and Devices, Ox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 University Press, 2nd Edition (2006)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385 HYDRO AND ELECTRO METALLURGY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6 credits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1292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n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troduction: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Justi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Hydro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solvent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ocessing, Eh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Ptt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Principles underl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drometallurgical processes, various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mercial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processes. Criteria for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solvents,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Solvents.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19" w:lineRule="exact"/>
        <w:ind w:left="1280" w:right="0" w:firstLine="0"/>
      </w:pP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&amp; kinetics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processes.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18" w:lineRule="exact"/>
        <w:ind w:left="1280" w:right="2360" w:firstLine="0"/>
      </w:pP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Unit operations in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processing, Thickness &amp;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ilters, counter current decantation.  </w:t>
      </w: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 Copper, Zinc, Precious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etc.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639"/>
        </w:tabs>
        <w:spacing w:before="0" w:after="0" w:line="219" w:lineRule="exact"/>
        <w:ind w:left="1280" w:right="0" w:firstLine="0"/>
      </w:pP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Solvent Extraction &amp; Ion Exchange.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19" w:lineRule="exact"/>
        <w:ind w:left="1280" w:right="2604" w:firstLine="0"/>
        <w:jc w:val="both"/>
      </w:pP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Purification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leach solutions.  </w:t>
      </w:r>
      <w:r>
        <w:br w:type="textWrapping" w:clear="all"/>
      </w: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Recover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values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solution.  </w:t>
      </w:r>
      <w:r>
        <w:br w:type="textWrapping" w:clear="all"/>
      </w: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Precipitation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odyna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&amp; Kinetics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concentration.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19" w:lineRule="exact"/>
        <w:ind w:left="1280" w:right="0" w:firstLine="0"/>
      </w:pP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tic Recovery-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639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methods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Aq. Solutions Electro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220" w:after="0" w:line="208" w:lineRule="exact"/>
        <w:ind w:left="920" w:right="2604" w:firstLine="360"/>
      </w:pPr>
      <w:r/>
      <w:r>
        <w:rPr lang="en-US" sz="18" baseline="0" dirty="0">
          <w:jc w:val="left"/>
          <w:rFonts w:ascii="Symbol" w:hAnsi="Symbol" w:cs="Symbol"/>
          <w:color w:val="000000"/>
          <w:sz w:val="18"/>
          <w:szCs w:val="18"/>
        </w:rPr>
        <w:t>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Fured Salt Electrol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suis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Magnesiu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their ores.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Mass balance calculations.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BOOKS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260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H. S. 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K. P.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R. Sridhar, 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Non-Fer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ous Metals 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liated East- West Press.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T. Rosenquis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Extractive Metallurgy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Venkatachala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Narosa Publication Co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E. Jackson,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drometallurgical Processing &amp; Reclai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ation, John Wicky &amp; Sons.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389 FINANCIAL ENGINEERING(3-0-0)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179" w:after="0" w:line="237" w:lineRule="exact"/>
        <w:ind w:left="920" w:right="828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Follo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 has six units. The aim of this course is to overco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basic concepts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inancial engineering: the issues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that arise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odeling,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decision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involving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financial inst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ents. Discrete time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odels and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putation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tools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ill be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ocus.  </w:t>
      </w:r>
      <w:r/>
    </w:p>
    <w:p>
      <w:pPr>
        <w:rPr>
          <w:rFonts w:ascii="Times New Roman" w:hAnsi="Times New Roman" w:cs="Times New Roman"/>
          <w:color w:val="010302"/>
        </w:rPr>
        <w:spacing w:before="242" w:after="0" w:line="239" w:lineRule="exact"/>
        <w:ind w:left="920" w:right="827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nce: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Business Finance, Fin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nce Function, Scope, Respons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bilities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Finance Executive,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oals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Objective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Management,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Source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TERM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Shares,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Debentures, 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Loans,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Lease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Hire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Purchase, Retained Earnings, Public Deposits, Bonds (T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Features and Utilit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); SHORT TERM: Bank Finance,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mercial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Paper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Trade Credit and Bill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Discounting.  </w:t>
      </w:r>
      <w:r/>
    </w:p>
    <w:p>
      <w:pPr>
        <w:rPr>
          <w:rFonts w:ascii="Times New Roman" w:hAnsi="Times New Roman" w:cs="Times New Roman"/>
          <w:color w:val="010302"/>
        </w:rPr>
        <w:spacing w:before="242" w:after="0" w:line="240" w:lineRule="exact"/>
        <w:ind w:left="920" w:right="835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atics: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Understandin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Their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Business,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Econo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Value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of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Mone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Methods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Calculations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pounding and Discounting, Future Value and Present Value.  </w:t>
      </w:r>
      <w:r/>
    </w:p>
    <w:p>
      <w:pPr>
        <w:rPr>
          <w:rFonts w:ascii="Times New Roman" w:hAnsi="Times New Roman" w:cs="Times New Roman"/>
          <w:color w:val="010302"/>
        </w:rPr>
        <w:spacing w:before="245" w:after="0" w:line="238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Financial State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sis: Balance Sheet,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 &amp; Loss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ccount, Ratio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Its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ula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parison; Funds Flo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Financial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, Decision Capital Budgeting 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udgetar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Control, Standa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 Cos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Variance, Invest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ppraisal.  </w:t>
      </w:r>
      <w:r/>
    </w:p>
    <w:p>
      <w:pPr>
        <w:rPr>
          <w:rFonts w:ascii="Times New Roman" w:hAnsi="Times New Roman" w:cs="Times New Roman"/>
          <w:color w:val="010302"/>
        </w:rPr>
        <w:spacing w:before="241" w:after="0" w:line="240" w:lineRule="exact"/>
        <w:ind w:left="920" w:right="83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Financial Risk Manage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ent: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Risk, Its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and 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 it. Measure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rate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return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stock, 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its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arises and Fin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ncial Derivatives.  </w:t>
      </w:r>
      <w:r/>
    </w:p>
    <w:p>
      <w:pPr>
        <w:rPr>
          <w:rFonts w:ascii="Times New Roman" w:hAnsi="Times New Roman" w:cs="Times New Roman"/>
          <w:color w:val="010302"/>
        </w:rPr>
        <w:spacing w:before="246" w:after="0" w:line="238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Market: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Derivative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odities: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Derivative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Contracts,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Histor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Financial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Derivatives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Markets,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Participants in a derivative market , Econo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Function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rivative market, Trading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Derivatives Contracts Futures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Options Trading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Trader Workstation, Futures   and Options Market Inst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Criteria’s For Stocks and Inde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x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Eligibilit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For Trading,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harges, Clearing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Settle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Clearing Mechanis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Settlement Procedure.  </w:t>
      </w:r>
      <w:r/>
    </w:p>
    <w:p>
      <w:pPr>
        <w:rPr>
          <w:rFonts w:ascii="Times New Roman" w:hAnsi="Times New Roman" w:cs="Times New Roman"/>
          <w:color w:val="010302"/>
        </w:rPr>
        <w:spacing w:before="246" w:after="0" w:line="237" w:lineRule="exact"/>
        <w:ind w:left="920" w:right="830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Portfolio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Risk and Return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one securit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 Securit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tfolio.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rontier, Investor Utilit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Capital Market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Background, Risk Free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sset, The Market Portfolio, Capital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sset Pricing Model,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stematic and Unsyste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 Risk,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CML, SML,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rbitrage pricing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pirical test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PT, 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harpe’s single index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471 STRUCTURAL 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TALLURGY (3-0-0) 3 credits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188" w:after="0" w:line="237" w:lineRule="exact"/>
        <w:ind w:left="970" w:right="92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Elements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Miller indices and Miller  Bravaias indices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planes and directions,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reographic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ojection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its  uses.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60" w:right="85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generation, Characteristics  and  continuous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adiation, abso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ption, choice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ilters, Laue equations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Bragg's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Laue,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otating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techniques.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51" w:right="85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Interpretation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erent patterns,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  in detail, Structure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  and its calculation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 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 cubic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,BCC and FCC lattices. Indexing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pattern and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lattice parameter,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orientation,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 per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ection, grain size, phase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long range order, pre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erred orientation,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and residual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stresses.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5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self diffusion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usion, Fick's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irst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second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solution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Fick's  second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using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rube-Jedal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 and  Matano's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N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on-stead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state 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 in  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i-in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inite  mediu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Kirkendall 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fect,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intrinsic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extrinsic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coef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icients; Factors  af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ecting diffusion, ato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istic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diffusion. Principles of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reaction rate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56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Dislocation  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Recapitulation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geometrical  aspects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ovement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ultiplication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dislocations,  elastic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dislocations,  elastic  interaction bet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een  dislocation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dissociation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dislocations, 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pson tetrahedran  interaction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grain boundaries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 dislocations, intersection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oving dislocations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interaction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8" w:lineRule="exact"/>
        <w:ind w:left="920" w:right="85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solute  ato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 dis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  point pheno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enon  and 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ain  aging,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solid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olution hard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ning,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interaction 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oving dislocations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second phase particles.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obile  dislocations, theories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 hardening, revie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strengthening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5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Kinetics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phase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ormations, 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ogeneous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heterogeneous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nucleation in solidification,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olid state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nucleation - coherent and incohe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nucleation.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solid state phase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ations, precipitation and  age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hardening, pearlite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ation,  bainite  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ormation,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artensite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ation, order-di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 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ation, recovery-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stallization and grain gro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5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Recapitulation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behaviour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S-N curve,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mean stress,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clic stress- strain curve, 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cycle fatigue ,strain 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equation, Structural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eatures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fatigue,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 crack  propagation,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factors af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creep,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creep curve, structural changes during creep ,de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maps, introduction   to  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echanics, strain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release rate, stress  intensit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actors, Fracture toughness and 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ign.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Cultit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B.D.; 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raction; Prentice Hall Inc.,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2001.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Dieter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Mechanical Metallurgy;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N. York, 1986.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Wulff John; Structure and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Materials; WWF Series - Vol. I to 4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 Recd. Hill ;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Principles; East West Publication.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Shaw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P.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in Solids;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1973.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 RWK ; Plastic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 in Metals;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1963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8" w:lineRule="exact"/>
        <w:ind w:left="920" w:right="856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Barrett C.S., T.B. Massalaski; Structure &amp;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1966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V. Raghavan ; Solid state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ormation; 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ntice Hall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India, Delhi, 1987.  </w:t>
      </w:r>
      <w:r/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471 STRUCTURAL 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TALLURGY LAB (0-0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Stereographic projection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standard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ojection.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diffractions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Filters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Indexing,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Solvus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etc.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ndexing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8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Bravais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lattice, Lattice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e-scherrer pattern.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5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Ficks 1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st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2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n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Matano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rube Jedal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Kirkendall 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in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i-in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ediu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i.e. Carburizing, Nitriding etc.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Plastic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CRSS, Ener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dislocation, Tho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son’s Tetrahedra etc.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oble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on Phase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 and Rate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reaction.  </w:t>
      </w:r>
      <w:r/>
    </w:p>
    <w:p>
      <w:pPr>
        <w:spacing w:after="1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472 EN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IRONMENTAL DEGRADATION OF MET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LLIC MATERIALS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0-0) 3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redits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188" w:after="0" w:line="237" w:lineRule="exact"/>
        <w:ind w:left="920" w:right="105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on, 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corrosion, Econo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and Technical significance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Corrosion.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and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reactions. Electro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otive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orce, Electrode potential,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alvanic Series, Electroche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Equilibriu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Potential -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(Exa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 H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bscript"/>
        </w:rPr>
        <w:t>2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O, Zn-H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bscript"/>
        </w:rPr>
        <w:t>2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 and Fe - H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bscript"/>
        </w:rPr>
        <w:t>2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Electrode kinetics, Evans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Polarization and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ization. Mixed potential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Passivit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oxiders,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solution velocit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galvanic coupling.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of corrosion and their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Details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eneral pitting, crevice, intergranular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selective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leaching, stress corrosion cracking, 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drogen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brittle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 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oxidation,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 cor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ion, etc. Wagner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oxidation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Hauf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e’s valenc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ects.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testing in corros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on, 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oxidation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hot corrosion. Methods like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ravi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etric, Pot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ntial-ti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e, Potentio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polarization, Linear pol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rization, Electroche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pedance, Spectroscop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Electroche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noise, etc.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 case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studies.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29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 behaviou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industrial metals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like steels, stainless steels, copper and copper alloys, nickel and nickel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alu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titaniu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titaniu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etc.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these metals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environ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their cor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osion behaviour.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ontrol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ctical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 approach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like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aterial, inhibition,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oatings,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ing, heat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 change in design, change in corrosive environ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 etc.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inhibitors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coatings. Cathodic and anodic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protection.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nstru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and accessories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cathodic and anodic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otection.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00" w:after="0" w:line="224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Mars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Fontana; ‘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En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ineering’, 3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rd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Book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1987.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Raj Nara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an; ‘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Introduction to Metallic Corros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&amp; its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Prevention’; Ox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 &amp; IBH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Publishing Co. Pvt. Ltd., 1988.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spacing w:after="2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472 EN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IRONMENTAL DEGRADATION OF META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LIC MATERIALS 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B.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Weight loss (gravimetric) based corros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rate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6" w:lineRule="exact"/>
        <w:ind w:left="920" w:right="222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Cl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ion concentration on corrosion rate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(gravi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etric)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 on corros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rate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(gravimetric).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0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oxidizer (FeCl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bscript"/>
        </w:rPr>
        <w:t>3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 on cor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osion rate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(gravi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Potential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behaviour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Cathodic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polarization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rosion rate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metals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nodic polarization behaviour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(passivation behaviour)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8.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pH on anodic polarization behaviou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9.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 on crevice corrosion beh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viour.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10.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 on galvanic corrosion.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11.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Studies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erence electrode.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12.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corrosion tendenc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re-bars in RCC.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13.</w:t>
      </w:r>
      <w:r>
        <w:rPr lang="en-US" sz="18" baseline="0" dirty="0">
          <w:jc w:val="left"/>
          <w:rFonts w:ascii="Arial" w:hAnsi="Arial" w:cs="Arial"/>
          <w:color w:val="000000"/>
          <w:spacing w:val="3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coating on corros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rate.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474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X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-RAY DIFFRACTION &amp; ELECTRON MICROSCOPY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(3-0-0) 3 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951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Symmetry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point group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pace group, reading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space group tables,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diffraction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characteristic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spectru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Bragg's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 - Laue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rotating crystal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ethod, Principle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equipment and applications,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actor, derivation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 condition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SC, BCC and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9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FCC Bravais lattice,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diffracto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ilters and counters/dete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tors, texture, importance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texture,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texture,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igures (stereographic projections)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ntation distribution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unction,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symmetr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and its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portance, applications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diffraction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characterization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crystal structure, lattice 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eter,  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textures in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cubic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Introduction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GIXRD, instru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 con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iguration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texture measure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IXRD.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188" w:after="0" w:line="237" w:lineRule="exact"/>
        <w:ind w:left="920" w:right="9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Electrons as source,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electron bea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elastic and inelastic scattering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electrons,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 in electron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resolution,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ission electron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constru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tion, ray-diagra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orking,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 preparation, contrast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ring and spot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 patterns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detectors and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odes, kikuchi lines,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easurement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lattice parameter,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orientation relation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hip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ination, Introduction to HR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EM.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REFERENCES: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559"/>
        </w:tabs>
        <w:spacing w:before="0" w:after="0" w:line="223" w:lineRule="exact"/>
        <w:ind w:left="1200" w:right="3676" w:firstLine="0"/>
        <w:jc w:val="right"/>
      </w:pP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1.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Cullit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 D., Stock S R "Ele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X-ra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raction", Prentice Hall, Inc 2001.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25" w:lineRule="exact"/>
        <w:ind w:left="1280" w:right="3596" w:firstLine="0"/>
      </w:pP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2.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Brandon and Kaplan, Microst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uctural 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>
        <w:br w:type="textWrapping" w:clear="all"/>
      </w: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3.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23" w:lineRule="exact"/>
        <w:ind w:left="1280" w:right="0" w:firstLine="0"/>
      </w:pPr>
      <w:r/>
      <w:r>
        <w:rPr lang="en-US" sz="19" baseline="0" dirty="0">
          <w:jc w:val="left"/>
          <w:rFonts w:ascii="Times New Roman" w:hAnsi="Times New Roman" w:cs="Times New Roman"/>
          <w:color w:val="000000"/>
          <w:sz w:val="19"/>
          <w:szCs w:val="19"/>
        </w:rPr>
        <w:t>4.</w:t>
      </w:r>
      <w:r>
        <w:rPr lang="en-US" sz="19" baseline="0" dirty="0">
          <w:jc w:val="left"/>
          <w:rFonts w:ascii="Arial" w:hAnsi="Arial" w:cs="Arial"/>
          <w:color w:val="000000"/>
          <w:sz w:val="19"/>
          <w:szCs w:val="19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 notes.  </w:t>
      </w:r>
      <w:r/>
    </w:p>
    <w:p>
      <w:pPr>
        <w:spacing w:after="16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443 METALLURGY OF NUCLEAR MATERIALS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265" w:after="0" w:line="208" w:lineRule="exact"/>
        <w:ind w:left="920" w:right="12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Introduction:Ph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sico-che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Nuclear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uels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(Uraniu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Plutoniu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Thoriu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etc.)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5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Berr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zirconiu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as neutron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oderator &amp;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uel cladding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 respectivel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12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sico-che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&amp;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extraction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processes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viz.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break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breakdo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solvent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extraction, Ion-exchange, Halogenation.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Consolidation, vacuu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&amp; Ultra purification.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metallothermic reduction.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Uraniu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,production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Uraniu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India.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oduction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plutoniu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conversion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plutoniu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pounds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state.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Thoriu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Zirconiu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Ber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.Nuclear Fuel production.  </w:t>
      </w:r>
      <w:r/>
    </w:p>
    <w:p>
      <w:pPr>
        <w:spacing w:after="2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71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Sundera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C.V.,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upta C.K , 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lear metals &amp;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in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, CSIR,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Delhi(1980).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Prakash B, Kant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S. R., 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 N. K.,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Thoriu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production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onograph 221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37" w:lineRule="exact"/>
        <w:ind w:left="920" w:right="125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Bellma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 &amp; Hill N.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.,  Extraction &amp;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Uraniu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Thoriu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Ber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lliu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Perganon,  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ss Ox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 (1963).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H. S. 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K. P.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braha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R. Sridhar , Extraction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Metals 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iliated East- West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ess PP 419-487.  </w:t>
      </w:r>
      <w:r/>
    </w:p>
    <w:p>
      <w:pPr>
        <w:spacing w:after="2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479 SELECTION OF MATERIALS (3-0-0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 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82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engineering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applications,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eters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processing,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 affecting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 selection,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 selection vis-a-vis design,   </w:t>
      </w:r>
      <w:r/>
    </w:p>
    <w:p>
      <w:pPr>
        <w:rPr>
          <w:rFonts w:ascii="Times New Roman" w:hAnsi="Times New Roman" w:cs="Times New Roman"/>
          <w:color w:val="010302"/>
        </w:rPr>
        <w:spacing w:before="211" w:after="0" w:line="206" w:lineRule="exact"/>
        <w:ind w:left="920" w:right="824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static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strength,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assessment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strength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levels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engineering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criterion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static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strength. Materials selection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stif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ness,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portance of stif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ness, stif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ness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geo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stiffness, stiffness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sections, panel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ucture,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 selection criterion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stif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ness.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11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toughness, assessment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toughness, transition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approach,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mechanics, linear elastic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mechanics, EPFM assessment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 design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 selection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toughness. case studies  </w:t>
      </w:r>
      <w:r/>
    </w:p>
    <w:p>
      <w:pPr>
        <w:rPr>
          <w:rFonts w:ascii="Times New Roman" w:hAnsi="Times New Roman" w:cs="Times New Roman"/>
          <w:color w:val="010302"/>
        </w:rPr>
        <w:spacing w:before="207" w:after="0" w:line="208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strength,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evaluation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mean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 af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ecting fatigue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meric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design philo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ophies.  </w:t>
      </w:r>
      <w:r/>
    </w:p>
    <w:p>
      <w:pPr>
        <w:rPr>
          <w:rFonts w:ascii="Times New Roman" w:hAnsi="Times New Roman" w:cs="Times New Roman"/>
          <w:color w:val="010302"/>
        </w:rPr>
        <w:spacing w:before="210" w:after="0" w:line="206" w:lineRule="exact"/>
        <w:ind w:left="920" w:right="8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 selection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creep, evaluation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creep resistance, Creep curve. 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stress and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perature, develop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creep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resistant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vis-a-vis service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perature, selection 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iterion.  </w:t>
      </w:r>
      <w:r/>
    </w:p>
    <w:p>
      <w:pPr>
        <w:rPr>
          <w:rFonts w:ascii="Times New Roman" w:hAnsi="Times New Roman" w:cs="Times New Roman"/>
          <w:color w:val="010302"/>
        </w:rPr>
        <w:spacing w:before="211" w:after="0" w:line="206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wear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resistance,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resistance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adhesion,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abrasion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erosion, guidelines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selection. Case studies 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175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Charles J.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.; Crane FA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Furness JA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Selection &amp; Use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Materials; Butter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orth &amp; Heinemann,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Dieter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.E.; Mechanical Metallu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Hill, 1988.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shb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M.F., Jones D.R.; Engine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ring Materials; Perga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Press, 1992.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skeland DR : Engineering Mat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rials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Handbook : Vol.20: Mater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Selection :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469  NON-DESTRUCTI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 TESTING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  and scope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destructive testing and evaluation (NDT/NDE) methods. Vi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ual    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 , principles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,optical aids.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Liquid penetrant testing:, principle, procedure,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netrant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ethods, applications.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7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particle testing, procedures and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ent's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MPT 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 testing;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MP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,electro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testing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residual stress measurement. Edd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current testing, principle and instru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entation, techniques like high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sensitivit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ultifrequenc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high area, pulsed ECT, inspection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agnetic material, application and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 ECT.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Radiographic inspection, principle, radiation sources, radiation att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nuation's; fil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effect.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Radiographic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aging : geo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etric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screens, sensitivit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parameters ,exposure etc.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Imaging techniques: single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all, double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all, penetration ,single image etc., applications and case studies;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Ultrasonic Testing 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Basic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sound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their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characteristics,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ultra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transducers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characteristics,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inspection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incident pulse echo 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ough tran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ission.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ngle bea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probe selection criterion ,sensi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ivit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penetration and resolution. Modes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displa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,B,C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scan, immersion testing applications, case studies,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6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/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advanced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/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replica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icroscop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situ).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Leak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ield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ave inspection, topograph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holograph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(onl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principle and applications).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Criteria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NDT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 and inst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related to metallurgical processes / defect in cast 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orged and rolled, heat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treated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abricated ite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(one case stud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each categor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), reliabilit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NDT. Statistical method &amp;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 in NDT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codes and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ndard specifications.  </w:t>
      </w:r>
      <w:r/>
    </w:p>
    <w:p>
      <w:pPr>
        <w:rPr>
          <w:rFonts w:ascii="Times New Roman" w:hAnsi="Times New Roman" w:cs="Times New Roman"/>
          <w:color w:val="010302"/>
        </w:rPr>
        <w:spacing w:before="219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332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Baldev Raj &amp; T. Jayaku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 ; Practicals Non-destructive Testing; Nanda Publishers, 1997.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ordon&amp; Breach ; Non-Destructive Testing; 1971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Ultrasonic Testing,; Krautkrammer Norsa Publ., 1993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Feigenban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.V.; Total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4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 Handbook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8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Edition, Vol. II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Non-dest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uctive testing and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control.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Davis Toxell; Non dest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uctive evaluation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properties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/>
    </w:p>
    <w:p>
      <w:pPr>
        <w:spacing w:after="24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477 SECONDARY &amp; SPECIAL STEEL 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KING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83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cleanliness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steels,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inclusions, dissolved gases. Tra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 &amp; residual elements in steels and their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steel properties.   </w:t>
      </w:r>
      <w:r/>
    </w:p>
    <w:p>
      <w:pPr>
        <w:rPr>
          <w:rFonts w:ascii="Times New Roman" w:hAnsi="Times New Roman" w:cs="Times New Roman"/>
          <w:color w:val="010302"/>
        </w:rPr>
        <w:spacing w:before="216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and kinetics consideration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deoxidation, desulphurization, decarburization and 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gassing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 melts.  </w:t>
      </w:r>
      <w:r/>
    </w:p>
    <w:p>
      <w:pPr>
        <w:rPr>
          <w:rFonts w:ascii="Times New Roman" w:hAnsi="Times New Roman" w:cs="Times New Roman"/>
          <w:color w:val="010302"/>
        </w:rPr>
        <w:spacing w:before="214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aking, unit operations and unit proc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sses in ladle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slag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ree tapping.  </w:t>
      </w:r>
      <w:r/>
    </w:p>
    <w:p>
      <w:pPr>
        <w:rPr>
          <w:rFonts w:ascii="Times New Roman" w:hAnsi="Times New Roman" w:cs="Times New Roman"/>
          <w:color w:val="010302"/>
        </w:rPr>
        <w:spacing w:before="216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Ladle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urnaces design and operation, injection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09" w:after="0" w:line="206" w:lineRule="exact"/>
        <w:ind w:left="920" w:right="295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degassing reactors viz. DH, RH, tank degassers etc., Re-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elting 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ining technologies. 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Special steel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aking processes viz.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OD, VOD continuous steel making etc.  </w:t>
      </w:r>
      <w:r/>
    </w:p>
    <w:p>
      <w:pPr>
        <w:rPr>
          <w:rFonts w:ascii="Times New Roman" w:hAnsi="Times New Roman" w:cs="Times New Roman"/>
          <w:color w:val="010302"/>
        </w:rPr>
        <w:spacing w:before="221" w:after="0" w:line="199" w:lineRule="exact"/>
        <w:ind w:left="929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5" w:after="0" w:line="208" w:lineRule="exact"/>
        <w:ind w:left="920" w:right="290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hosh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hindra;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Secondar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ocessing &amp; Casting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Liquid Steels; Ox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ord &amp; IBH.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hosh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hindra; Secondar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 Making,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inciples &amp;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pplications; CRC Press.   </w:t>
      </w:r>
      <w:r/>
    </w:p>
    <w:p>
      <w:pPr>
        <w:spacing w:after="1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480 FRACTURE MECHANICS (3-0-0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3 credits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Concept and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mechanics, Fracture Mechanics approach as evolved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classical theor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 </w:t>
      </w:r>
      <w:r/>
    </w:p>
    <w:p>
      <w:pPr>
        <w:rPr>
          <w:rFonts w:ascii="Times New Roman" w:hAnsi="Times New Roman" w:cs="Times New Roman"/>
          <w:color w:val="010302"/>
        </w:rPr>
        <w:spacing w:before="8" w:after="0" w:line="237" w:lineRule="exact"/>
        <w:ind w:left="920" w:right="84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approach. Ir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in’s contribution to establish 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 toughness as a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 propert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 LEFM and PYFM,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and toughness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 based on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criterion.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 related to Ke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different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Distribution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stress and strain at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 notch tip. Stress singularit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at notch tip stress intensit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actor. Plane strain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Toughness, condition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a valid KIC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value. Plane strain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 Testing. Ele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STM E-399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 test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3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Plasticit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corrections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ductile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 Post Yield Fracture Mechanics. COD and CTOD concept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easure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ents. J-Integral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approach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its application. R-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urve and its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utilit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selection on the basis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Metallurgical structure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toughness, Micro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of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31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fracture toughness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other application like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crack gro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 da/dN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udies, stress cor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cracking (KICC),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pact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tests and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pirical relations. Fra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ture toughness as a tool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desi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against fracture in structures.  </w:t>
      </w:r>
      <w:r/>
    </w:p>
    <w:p>
      <w:pPr>
        <w:spacing w:after="2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5" w:after="0" w:line="208" w:lineRule="exact"/>
        <w:ind w:left="920" w:right="7137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Dieter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Engg. Materials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MF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shby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445 ADHESI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 TECHNOLOGY (3-0-0) 3 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 Wh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use adhesives? Historical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ospective, applications, Consu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ptions, advantages / disadvantages.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Joint design,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preparation /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ents, FE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Dispensing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ethods, curing techniques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920" w:right="83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Theories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dhesion,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adhesions,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correlation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strength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joint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design,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behaviour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5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adhesivel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bond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 joints.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adhesives,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adhesives, protot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 testing, production scheduling, characteristics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adhesives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Testing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adhesives, NDT, Qualit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assurance, Failure investigations/anal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Environ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 testing and Hazards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834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Case studies,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adhesives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special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properties,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dhesives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structures, adhesives in bio-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applications,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erospace,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ense, sports,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onstruction applications etc.  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adhesion, Els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vier,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.V. Pocius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Handbook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adhesive technolo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gy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VCH publisher,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Pizz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K.L. Mittal.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>
        <w:drawing>
          <wp:anchor simplePos="0" relativeHeight="251658369" behindDoc="1" locked="0" layoutInCell="1" allowOverlap="1">
            <wp:simplePos x="0" y="0"/>
            <wp:positionH relativeFrom="page">
              <wp:posOffset>914704</wp:posOffset>
            </wp:positionH>
            <wp:positionV relativeFrom="line">
              <wp:posOffset>-4839</wp:posOffset>
            </wp:positionV>
            <wp:extent cx="3553079" cy="131064"/>
            <wp:effectExtent l="0" t="0" r="0" b="0"/>
            <wp:wrapNone/>
            <wp:docPr id="534" name="Freeform 5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3553079" cy="131064"/>
                    </a:xfrm>
                    <a:custGeom>
                      <a:rect l="l" t="t" r="r" b="b"/>
                      <a:pathLst>
                        <a:path w="3553079" h="131064">
                          <a:moveTo>
                            <a:pt x="0" y="131064"/>
                          </a:moveTo>
                          <a:lnTo>
                            <a:pt x="3553079" y="131064"/>
                          </a:lnTo>
                          <a:lnTo>
                            <a:pt x="3553079" y="0"/>
                          </a:lnTo>
                          <a:lnTo>
                            <a:pt x="0" y="0"/>
                          </a:lnTo>
                          <a:lnTo>
                            <a:pt x="0" y="131064"/>
                          </a:lnTo>
                          <a:close/>
                        </a:path>
                      </a:pathLst>
                    </a:custGeom>
                    <a:solidFill>
                      <a:srgbClr val="FFFF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490 QUALITY CONTROL &amp; SPECIFICATIONS(3-0-0)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PROJECT PHASE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I 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 credits)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453 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MPOSITE MA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ERIALS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215" w:after="0" w:line="206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-.concept and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conventional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materials, scope and 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atrix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orcement,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atrix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6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like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,ceramic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glass,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their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structures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orcing materials like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ibers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(glass, carbon etc.)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abric, particles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hiskers 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1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acturing methods,  properties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characteristics.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7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acturing techniques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composites -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atrix (normal 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out,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itation,   vacuu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bagging,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inding, res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oulding,  pultrus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 etc),  Metal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atrix (che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and physical vapour depos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tion,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elt.) and others.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posites - structural,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echanical,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and environ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posites -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echanical,  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ical, electrical and optical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operti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pplications and degradation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posites - auto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otive, aerospace; and others.  Thermal and photo degradation.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17" w:after="0" w:line="206" w:lineRule="exact"/>
        <w:ind w:left="920" w:right="82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Friedrich K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;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Friction &amp; Wear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posites Vol. 1(Co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Materials Series); Elsevier, 1986.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F.L ;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Materials Engg. &amp; Science; Chap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 &amp; Hall, 1996.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5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posites-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Vol.I (10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Edition),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Internationals, 1995.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Hollida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L.;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posite Materials; Elseveis Publi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hing Co.; 1966.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MMP  453 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MPOSITE MA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ERIALS (0-0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2) 1 credit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85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Experiments based on above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llabus are conduct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d. Like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iber volu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raction,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 properties,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icrostructural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characterization etc.   </w:t>
      </w:r>
      <w:r/>
    </w:p>
    <w:p>
      <w:pPr>
        <w:spacing w:after="2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481 DEFO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MATION B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HA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V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IOR (3-0-0)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9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Elastic and Plastic behaviou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Materials, Engineering Stress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rain curve.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curve, 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portant relations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curve.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stress and strain in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ensions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Principal stresses, Mohr’s circle, Yield Criteria.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920" w:right="9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Mechanistic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odels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elastic, plastic and ti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e-dependant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ormation, pheno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enological description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plastic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in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slip,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inning, stacking faults etc. , strengthening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materials.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9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Fatigue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engineering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S-N Curve, Characteristics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racture, Evaluation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behavior,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 and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metallurgical aspects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e.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8" w:after="0" w:line="237" w:lineRule="exact"/>
        <w:ind w:left="920" w:right="9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materials, creep,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creep curve, structural ch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nges during creep ,de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ormation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aps, 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932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Fracture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materials,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h,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ucture and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perature, 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toughness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toughness, preliminar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concept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LEFM and PYFM,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ain energ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release rate, stress intensit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actors, Fracture toughness, design.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Toughening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in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/>
    </w:p>
    <w:p>
      <w:pPr>
        <w:spacing w:after="20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Dieter,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Mechanical Behavior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ling  </w:t>
      </w:r>
      <w:r/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487 CONTINUOUS CASTING OF STEELS (3-0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0) 3 credits  </w:t>
      </w:r>
      <w:r/>
    </w:p>
    <w:p>
      <w:pPr>
        <w:rPr>
          <w:rFonts w:ascii="Times New Roman" w:hAnsi="Times New Roman" w:cs="Times New Roman"/>
          <w:color w:val="010302"/>
        </w:rPr>
        <w:spacing w:before="194" w:after="0" w:line="20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 role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ke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technologies, pri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secondar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cooling, heat trans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ontrol,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ould operation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turbulance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control,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segregation,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ould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luxes,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nozzle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clogging,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cracking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steels,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electromagnetic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stirring,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tundish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4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odern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trends. 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References: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086"/>
        </w:tabs>
        <w:spacing w:before="200" w:after="0" w:line="201" w:lineRule="exact"/>
        <w:ind w:left="1726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W.R. Irving, Continuous cast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steel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087"/>
        </w:tabs>
        <w:spacing w:before="0" w:after="0" w:line="206" w:lineRule="exact"/>
        <w:ind w:left="1731" w:right="823" w:hanging="4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Chatterjee and S.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ovindrajan, Monograph on continuous casting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MSTS, Casting volu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e, 11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h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  </w:t>
      </w:r>
      <w:r/>
    </w:p>
    <w:p>
      <w:pPr>
        <w:spacing w:after="14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486 FAILURE ANALYSIS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0-0) 3credits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4F81BD"/>
          <w:sz w:val="18"/>
          <w:szCs w:val="18"/>
        </w:rPr>
        <w:t>Techniques o</w:t>
      </w:r>
      <w:r>
        <w:rPr lang="en-US" sz="18" baseline="0" dirty="0">
          <w:jc w:val="left"/>
          <w:rFonts w:ascii="Times New Roman" w:hAnsi="Times New Roman" w:cs="Times New Roman"/>
          <w:color w:val="4F81BD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4F81BD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4F81BD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4F81BD"/>
          <w:sz w:val="18"/>
          <w:szCs w:val="18"/>
        </w:rPr>
        <w:t>ailure anal</w:t>
      </w:r>
      <w:r>
        <w:rPr lang="en-US" sz="18" baseline="0" dirty="0">
          <w:jc w:val="left"/>
          <w:rFonts w:ascii="Times New Roman" w:hAnsi="Times New Roman" w:cs="Times New Roman"/>
          <w:color w:val="4F81BD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4F81BD"/>
          <w:sz w:val="18"/>
          <w:szCs w:val="18"/>
        </w:rPr>
        <w:t>sis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1215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Stage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sis, procedural sequence, collection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background 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ta,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 needs, pr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questionnaire, revie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 testing methods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used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 analysis, revie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method and their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 in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 anal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and preparation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ractograph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7" w:lineRule="exact"/>
        <w:ind w:left="920" w:right="97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Distortion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 -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&amp;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stress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stems related single load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ductile and brittle material, stress verses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strength relations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residual stress in engineering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ponents, ductile and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ittle fractures,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ractures.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7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echanics;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and Fatigue. Factors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affecting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echanics, Linear elastic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mechanics, Factors af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toughness , Fracture toughne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testing ,Fracture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echanics approach to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 ,Nu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erical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racture mechanics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Casting / Welding related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ailures: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Effect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 inclusions,  segregation and dissolved gas 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 properties,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Metallurgical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 in cast products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,Corrosion 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lated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ailures. 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7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 Failures </w:t>
      </w:r>
      <w:r>
        <w:rPr lang="en-US" sz="18" baseline="0" dirty="0">
          <w:jc w:val="left"/>
          <w:rFonts w:ascii="Times New Roman" w:hAnsi="Times New Roman" w:cs="Times New Roman"/>
          <w:u w:val="single"/>
          <w:color w:val="000000"/>
          <w:sz w:val="18"/>
          <w:szCs w:val="18"/>
        </w:rPr>
        <w:t>: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Life cycle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a metal ,Basic nature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corrosion;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corrosion (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alvanic, Crevice corrosion, pitting,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 corrosion etc.), Inter 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and transcr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corrosion in engineering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ponents.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atigue. Practical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ples and case studies.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Elevated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ailures. Creep Mechanis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,Elevated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,Thermal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,Metallurgical Instabilities.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20" w:right="97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Environ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induced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ailures. Wear Related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ailure: Wear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pes, Contact stress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 prevention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ethods. Subsur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origin and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origin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atigue; Sub-case origin, cavitation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atigue.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97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Case Studies on :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Metallurgical aspects) Failure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t, bearings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etc ,Failure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Mechanical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asteners ,Failure in Pressure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vessels ,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Failure in Welded structure ,Failure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gears 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dvanced experi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 techniques in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ailure analysis.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/ Reference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 :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00" w:after="0" w:line="224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Bob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oss; Investigating Mechanical Failures; Chap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 &amp; Hall (1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4"/>
          <w:sz w:val="12"/>
          <w:szCs w:val="12"/>
          <w:vertAlign w:val="superscript"/>
        </w:rPr>
        <w:t>s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1995.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25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Wulpi D.J; Understanding 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ponents Fail; (2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n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Edition), 1999.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8" w:lineRule="exact"/>
        <w:ind w:left="920" w:right="979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Collin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J.S.; Failure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Materials in Mechanical Design;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Wile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Interscience Publications,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</w:t>
      </w:r>
      <w:r>
        <w:rPr lang="en-US" sz="12" baseline="0" dirty="0">
          <w:jc w:val="left"/>
          <w:rFonts w:ascii="Times New Roman" w:hAnsi="Times New Roman" w:cs="Times New Roman"/>
          <w:color w:val="000000"/>
          <w:spacing w:val="-3"/>
          <w:sz w:val="12"/>
          <w:szCs w:val="12"/>
          <w:vertAlign w:val="superscript"/>
        </w:rPr>
        <w:t>n</w:t>
      </w:r>
      <w:r>
        <w:rPr lang="en-US" sz="12" baseline="0" dirty="0">
          <w:jc w:val="left"/>
          <w:rFonts w:ascii="Times New Roman" w:hAnsi="Times New Roman" w:cs="Times New Roman"/>
          <w:color w:val="000000"/>
          <w:sz w:val="12"/>
          <w:szCs w:val="12"/>
          <w:vertAlign w:val="superscript"/>
        </w:rPr>
        <w:t>d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Edition), 1993.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SM; Failure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sis; The British Engine Technical Reports, 1981.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Dieter,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.E.; Mechanical Metallurg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; 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Hill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*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Metric Edition), 1988.  </w:t>
      </w:r>
      <w:r/>
    </w:p>
    <w:p>
      <w:pPr>
        <w:spacing w:after="15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488 NANO MATERIALS (3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0-0) 3 credits  </w:t>
      </w:r>
      <w:r/>
    </w:p>
    <w:p>
      <w:pPr>
        <w:rPr>
          <w:rFonts w:ascii="Times New Roman" w:hAnsi="Times New Roman" w:cs="Times New Roman"/>
          <w:color w:val="010302"/>
        </w:rPr>
        <w:spacing w:before="204" w:after="0" w:line="206" w:lineRule="exact"/>
        <w:ind w:left="920" w:right="83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3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Electronic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optical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rties,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Mechanical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5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Magnetic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properties.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Characterization techniques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nano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nthesis, Consolidation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nanocr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stalline materials.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Carbon based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aterials, Silicon based nano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Existing and 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erging applications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nano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Issues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nano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aterials  </w:t>
      </w:r>
      <w:r/>
    </w:p>
    <w:p>
      <w:pPr>
        <w:rPr>
          <w:rFonts w:ascii="Times New Roman" w:hAnsi="Times New Roman" w:cs="Times New Roman"/>
          <w:color w:val="010302"/>
        </w:rPr>
        <w:spacing w:before="218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  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08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sics and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istr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Nanostructured Materials; Shihe  Yang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Ping Shen, Ta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lor &amp; Francis, 2000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Handbook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Nano st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uctured M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terials and Nano Technolog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 H. S. 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a, Vols 1-5,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cade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Press(2000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)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489 SURFACE ENGINEERING (3-0-0) 3 credits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188" w:after="0" w:line="237" w:lineRule="exact"/>
        <w:ind w:left="920" w:right="864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General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Historical perspective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uture trends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.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Scope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pplication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engineering. Classi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engineering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ethods.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pical thickness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etallurgical structure produced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various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engineering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ethods.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ference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een surface coating and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9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8" w:lineRule="exact"/>
        <w:ind w:left="920" w:right="826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Surface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Substrate and pretreatment, role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cleanliness and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inish. 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conta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inants and their sources.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Methods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cleaning; abrasive cleaning,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cleaning, 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polishing, electrol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tic cleaning, electrol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tic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poli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hing, ultrasonic cleaning, et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. Criteria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selection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cleaning process. Cleaning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and non-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errous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6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Plating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Principles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Electroless and electro-plating. Setup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electro-plating. Baths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electroless plating, Baths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electro-</w:t>
      </w:r>
      <w:r>
        <w:rPr>
          <w:rFonts w:ascii="Times New Roman" w:hAnsi="Times New Roman" w:cs="Times New Roman"/>
          <w:sz w:val="18"/>
          <w:szCs w:val="18"/>
        </w:rPr>
        <w:t>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plating.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bath constituents. 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coating. Plating pra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tices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electroplating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Cu, Ni, Cr, Zn, Sn, Cu-allo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Sn-</w:t>
      </w:r>
      <w:r>
        <w:rPr>
          <w:rFonts w:ascii="Times New Roman" w:hAnsi="Times New Roman" w:cs="Times New Roman"/>
          <w:sz w:val="18"/>
          <w:szCs w:val="18"/>
        </w:rPr>
        <w:t>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Ni-allo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Cr-allo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ulti-layer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plating etc. Electroless plating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Ni, Cu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u. Electrol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ss plating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industrial 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 </w:t>
      </w:r>
      <w:r/>
    </w:p>
    <w:p>
      <w:pPr>
        <w:rPr>
          <w:rFonts w:ascii="Times New Roman" w:hAnsi="Times New Roman" w:cs="Times New Roman"/>
          <w:color w:val="010302"/>
        </w:rPr>
        <w:spacing w:before="188" w:after="0" w:line="237" w:lineRule="exact"/>
        <w:ind w:left="920" w:right="826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Hot-dip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Principle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hot- dip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hot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-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dip coating. Batch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ocess, its scope and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ontinuous 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ocess,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its scope and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oating Zn, Zn-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 and Sn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hot-dip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ethod.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ndustrial practices. Pre- and post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treatments. 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26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Che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6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ical conversion coatings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Pho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phatizing,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hro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atizing, 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 coatings/linings and anodiz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ng. Baths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ole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their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constitu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nts.  </w:t>
      </w:r>
      <w:r/>
    </w:p>
    <w:p>
      <w:pPr>
        <w:rPr>
          <w:rFonts w:ascii="Times New Roman" w:hAnsi="Times New Roman" w:cs="Times New Roman"/>
          <w:color w:val="010302"/>
        </w:rPr>
        <w:spacing w:before="187" w:after="0" w:line="238" w:lineRule="exact"/>
        <w:ind w:left="920" w:right="826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Vacuu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and at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osphere controlled coatings: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Principle and equip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or coating methods like,  Thermal spra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coating,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ical vapour deposition (CVD), Plas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 assisted CVD, Ph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sical vapour deposi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ion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(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PVD),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putter, arc deposition, dif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coatings and pulsed laser deposition.  </w:t>
      </w:r>
      <w:r/>
    </w:p>
    <w:p>
      <w:pPr>
        <w:rPr>
          <w:rFonts w:ascii="Times New Roman" w:hAnsi="Times New Roman" w:cs="Times New Roman"/>
          <w:color w:val="010302"/>
        </w:rPr>
        <w:spacing w:before="185" w:after="0" w:line="240" w:lineRule="exact"/>
        <w:ind w:left="920" w:right="826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Characterization: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Characterization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coatings; thickness,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icro-structure,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echanical properties, 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t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ress deter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ination,  </w:t>
      </w:r>
      <w:r>
        <w:br w:type="textWrapping" w:clear="all"/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 resistance,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ear resistance 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Industrial applications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: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engineering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poly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ers,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s. 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Boo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5"/>
          <w:sz w:val="18"/>
          <w:szCs w:val="18"/>
        </w:rPr>
        <w:t>k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22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Engineering &amp; Heat Treatment-  Past, present and Futu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e, Edited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P. H. Mo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ton, Published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The Institute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Metals, London, 1991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Electroplating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treat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ents-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6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Practical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uide,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Veghese,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Tata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G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raw-Hill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11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Publi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hing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C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pany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ited, Ne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Delhi, 2003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280"/>
        </w:tabs>
        <w:spacing w:before="0" w:after="0" w:line="201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Handbook Volu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 5- Sur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ace Enginnering, Published 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International, 1995  </w:t>
      </w:r>
      <w:r/>
    </w:p>
    <w:p>
      <w:pPr>
        <w:spacing w:after="17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MM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L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 490 HIGH T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3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MPERATURE CORROSION (3-0-0) 3 c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edits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2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07" w:lineRule="exact"/>
        <w:ind w:left="920" w:right="823" w:firstLine="0"/>
        <w:jc w:val="both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Introduction to 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corrosion &amp; oxidation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Metals and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lloys, 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ics &amp; Ellingha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 vapour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species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Isother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stabilit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diagra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Rate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Kinetics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Mech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nics,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Wagner’s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parabol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Oxidation,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Derivation and Li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itations, Role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Di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usion and De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ect structure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oxides in Oxidation, Multiple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Scale For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ation &amp; Cracking,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ith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erence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External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Internal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Oxidation.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7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Stress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9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Cracking,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Hydrogen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brittle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Fatigue,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Liquid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brittle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Hot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Corros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i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Selection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Design,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lteration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24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Environ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Inhibition,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Metallic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and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Cera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ic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Paints,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Coatings,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Special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2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Treatment.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High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p.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Materials: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10"/>
          <w:sz w:val="18"/>
          <w:szCs w:val="18"/>
        </w:rPr>
        <w:t> 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Superallo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s,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Inter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etallics, Ceramics.  </w:t>
      </w:r>
      <w:r/>
    </w:p>
    <w:p>
      <w:pPr>
        <w:spacing w:after="14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99" w:lineRule="exact"/>
        <w:ind w:left="920" w:right="0" w:firstLine="0"/>
      </w:pPr>
      <w:r/>
      <w:r>
        <w:rPr lang="en-US" sz="18" baseline="0" dirty="0">
          <w:jc w:val="left"/>
          <w:rFonts w:ascii="Times New Roman" w:hAnsi="Times New Roman" w:cs="Times New Roman"/>
          <w:b/>
          <w:bCs/>
          <w:color w:val="000000"/>
          <w:sz w:val="18"/>
          <w:szCs w:val="18"/>
        </w:rPr>
        <w:t>Texts / References: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209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1.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R.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ris - Mathe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atical Modelling Techniques, Pit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an, London 1978.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2.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Oxidation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Metals-b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Kofstadt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3.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perature oxidation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metals and allo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b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y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N. Birks and Meir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4.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Funda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entals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corrosion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Scully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639"/>
        </w:tabs>
        <w:spacing w:before="0" w:after="0" w:line="201" w:lineRule="exact"/>
        <w:ind w:left="1280" w:right="0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5.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Riedel H.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Fracture o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f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high 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4"/>
          <w:sz w:val="18"/>
          <w:szCs w:val="18"/>
        </w:rPr>
        <w:t>m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p., Springer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Verlag, Berlin, 1987.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tabs>
          <w:tab w:val="left" w:pos="1639"/>
        </w:tabs>
        <w:spacing w:before="0" w:after="0" w:line="206" w:lineRule="exact"/>
        <w:ind w:left="1280" w:right="3003" w:firstLine="0"/>
      </w:pP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6.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J. M. West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–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 Basic Cor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osion &amp; Oxidation, 2nd Edition, Ellis Har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w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ood Publication, 1986  </w:t>
      </w:r>
      <w:r/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7.</w:t>
      </w:r>
      <w:r>
        <w:rPr lang="en-US" sz="18" baseline="0" dirty="0">
          <w:jc w:val="left"/>
          <w:rFonts w:ascii="Arial" w:hAnsi="Arial" w:cs="Arial"/>
          <w:color w:val="000000"/>
          <w:sz w:val="18"/>
          <w:szCs w:val="18"/>
        </w:rPr>
        <w:t> 	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Metals H. B., Vol. 13, 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A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SM inte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r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national, Metals</w:t>
      </w:r>
      <w:r>
        <w:rPr lang="en-US" sz="18" baseline="0" dirty="0">
          <w:jc w:val="left"/>
          <w:rFonts w:ascii="Times New Roman" w:hAnsi="Times New Roman" w:cs="Times New Roman"/>
          <w:color w:val="000000"/>
          <w:spacing w:val="-3"/>
          <w:sz w:val="18"/>
          <w:szCs w:val="18"/>
        </w:rPr>
        <w:t> </w:t>
      </w:r>
      <w:r>
        <w:rPr lang="en-US" sz="18" baseline="0" dirty="0">
          <w:jc w:val="left"/>
          <w:rFonts w:ascii="Times New Roman" w:hAnsi="Times New Roman" w:cs="Times New Roman"/>
          <w:color w:val="000000"/>
          <w:sz w:val="18"/>
          <w:szCs w:val="18"/>
        </w:rPr>
        <w:t>park, Ohio, 1986.  </w:t>
      </w:r>
      <w:r/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30" Type="http://schemas.openxmlformats.org/officeDocument/2006/relationships/hyperlink" TargetMode="External" Target="http://www.amazon.com/exec/obidos/search-handle-url/ref=ntt_athr_dp_sr_1?%5Fencoding=UTF8&amp;amp;search-type=ss&amp;amp;index=books&amp;amp;field-author=E.R.G.%20Eckert"/><Relationship Id="rId531" Type="http://schemas.openxmlformats.org/officeDocument/2006/relationships/hyperlink" TargetMode="External" Target="http://www.amazon.com/exec/obidos/search-handle-url/ref=ntt_athr_dp_sr_2?%5Fencoding=UTF8&amp;amp;search-type=ss&amp;amp;index=books&amp;amp;field-author=Robert%20M.%20Drak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2022-07-07T12:42:18Z</dcterms:created>
  <dcterms:modified xsi:type="dcterms:W3CDTF">2022-07-07T12:42:18Z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